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B2" w:rsidRPr="00F267E5" w:rsidRDefault="004858C3">
      <w:pPr>
        <w:pStyle w:val="Puesto"/>
        <w:jc w:val="right"/>
        <w:rPr>
          <w:lang w:val="es-419"/>
        </w:rPr>
      </w:pPr>
      <w:r>
        <w:t>Módulo de Convocatorias</w:t>
      </w:r>
    </w:p>
    <w:p w:rsidR="006C6896" w:rsidRDefault="001F28B2">
      <w:pPr>
        <w:pStyle w:val="Puesto"/>
        <w:jc w:val="right"/>
      </w:pPr>
      <w:r w:rsidRPr="00F267E5">
        <w:rPr>
          <w:lang w:val="es-419"/>
        </w:rPr>
        <w:t>Lista</w:t>
      </w:r>
      <w:r>
        <w:t xml:space="preserve"> de</w:t>
      </w:r>
      <w:r w:rsidRPr="00F267E5">
        <w:rPr>
          <w:lang w:val="es-419"/>
        </w:rPr>
        <w:t xml:space="preserve"> Riesgos</w:t>
      </w:r>
    </w:p>
    <w:p w:rsidR="006C6896" w:rsidRDefault="006C6896">
      <w:pPr>
        <w:pStyle w:val="Puesto"/>
        <w:jc w:val="right"/>
      </w:pPr>
    </w:p>
    <w:p w:rsidR="006C6896" w:rsidRDefault="004858C3">
      <w:pPr>
        <w:pStyle w:val="Puesto"/>
        <w:jc w:val="right"/>
        <w:rPr>
          <w:sz w:val="28"/>
        </w:rPr>
      </w:pPr>
      <w:r>
        <w:rPr>
          <w:sz w:val="28"/>
        </w:rPr>
        <w:t>Versión</w:t>
      </w:r>
      <w:r w:rsidR="001F28B2">
        <w:rPr>
          <w:sz w:val="28"/>
        </w:rPr>
        <w:t xml:space="preserve"> 1.0</w:t>
      </w:r>
    </w:p>
    <w:p w:rsidR="006C6896" w:rsidRDefault="006C6896">
      <w:pPr>
        <w:pStyle w:val="Puesto"/>
        <w:rPr>
          <w:sz w:val="28"/>
        </w:rPr>
      </w:pPr>
    </w:p>
    <w:p w:rsidR="006C6896" w:rsidRDefault="006C6896"/>
    <w:p w:rsidR="006C6896" w:rsidRDefault="006C6896">
      <w:pPr>
        <w:sectPr w:rsidR="006C6896">
          <w:headerReference w:type="default" r:id="rId7"/>
          <w:footerReference w:type="even" r:id="rId8"/>
          <w:pgSz w:w="12240" w:h="15840" w:code="1"/>
          <w:pgMar w:top="1440" w:right="1440" w:bottom="1440" w:left="1440" w:header="720" w:footer="720" w:gutter="0"/>
          <w:cols w:space="720"/>
          <w:vAlign w:val="center"/>
        </w:sectPr>
      </w:pPr>
    </w:p>
    <w:p w:rsidR="006C6896" w:rsidRDefault="004858C3">
      <w:pPr>
        <w:pStyle w:val="Puesto"/>
      </w:pPr>
      <w:r>
        <w:lastRenderedPageBreak/>
        <w:t>Historial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C6896" w:rsidTr="004858C3">
        <w:tc>
          <w:tcPr>
            <w:tcW w:w="2304" w:type="dxa"/>
          </w:tcPr>
          <w:p w:rsidR="006C6896" w:rsidRDefault="004858C3">
            <w:pPr>
              <w:pStyle w:val="Tabletext"/>
              <w:jc w:val="center"/>
              <w:rPr>
                <w:b/>
              </w:rPr>
            </w:pPr>
            <w:r>
              <w:rPr>
                <w:b/>
              </w:rPr>
              <w:t>Fecha</w:t>
            </w:r>
          </w:p>
        </w:tc>
        <w:tc>
          <w:tcPr>
            <w:tcW w:w="1152" w:type="dxa"/>
          </w:tcPr>
          <w:p w:rsidR="006C6896" w:rsidRDefault="004858C3">
            <w:pPr>
              <w:pStyle w:val="Tabletext"/>
              <w:jc w:val="center"/>
              <w:rPr>
                <w:b/>
              </w:rPr>
            </w:pPr>
            <w:r>
              <w:rPr>
                <w:b/>
              </w:rPr>
              <w:t>Versión</w:t>
            </w:r>
          </w:p>
        </w:tc>
        <w:tc>
          <w:tcPr>
            <w:tcW w:w="3744" w:type="dxa"/>
          </w:tcPr>
          <w:p w:rsidR="006C6896" w:rsidRDefault="004858C3">
            <w:pPr>
              <w:pStyle w:val="Tabletext"/>
              <w:jc w:val="center"/>
              <w:rPr>
                <w:b/>
              </w:rPr>
            </w:pPr>
            <w:r>
              <w:rPr>
                <w:b/>
              </w:rPr>
              <w:t>Descripción</w:t>
            </w:r>
          </w:p>
        </w:tc>
        <w:tc>
          <w:tcPr>
            <w:tcW w:w="2304" w:type="dxa"/>
          </w:tcPr>
          <w:p w:rsidR="006C6896" w:rsidRDefault="004858C3">
            <w:pPr>
              <w:pStyle w:val="Tabletext"/>
              <w:jc w:val="center"/>
              <w:rPr>
                <w:b/>
              </w:rPr>
            </w:pPr>
            <w:r>
              <w:rPr>
                <w:b/>
              </w:rPr>
              <w:t>Autor</w:t>
            </w:r>
          </w:p>
        </w:tc>
      </w:tr>
      <w:tr w:rsidR="006C6896" w:rsidTr="004858C3">
        <w:tc>
          <w:tcPr>
            <w:tcW w:w="2304" w:type="dxa"/>
          </w:tcPr>
          <w:p w:rsidR="006C6896" w:rsidRDefault="004858C3">
            <w:pPr>
              <w:pStyle w:val="Tabletext"/>
            </w:pPr>
            <w:r>
              <w:t>18</w:t>
            </w:r>
            <w:r w:rsidR="001F28B2">
              <w:t>/08/2014</w:t>
            </w:r>
          </w:p>
        </w:tc>
        <w:tc>
          <w:tcPr>
            <w:tcW w:w="1152" w:type="dxa"/>
          </w:tcPr>
          <w:p w:rsidR="006C6896" w:rsidRDefault="001F28B2">
            <w:pPr>
              <w:pStyle w:val="Tabletext"/>
            </w:pPr>
            <w:r>
              <w:t>1.0</w:t>
            </w:r>
          </w:p>
        </w:tc>
        <w:tc>
          <w:tcPr>
            <w:tcW w:w="3744" w:type="dxa"/>
          </w:tcPr>
          <w:p w:rsidR="006C6896" w:rsidRDefault="004858C3">
            <w:pPr>
              <w:pStyle w:val="Tabletext"/>
            </w:pPr>
            <w:r>
              <w:t>Inicio de identificación de riesgos</w:t>
            </w:r>
          </w:p>
        </w:tc>
        <w:tc>
          <w:tcPr>
            <w:tcW w:w="2304" w:type="dxa"/>
          </w:tcPr>
          <w:p w:rsidR="006C6896" w:rsidRDefault="004858C3">
            <w:pPr>
              <w:pStyle w:val="Tabletext"/>
            </w:pPr>
            <w:proofErr w:type="spellStart"/>
            <w:r>
              <w:t>Jhonatan</w:t>
            </w:r>
            <w:proofErr w:type="spellEnd"/>
            <w:r>
              <w:t xml:space="preserve"> Steven López Gutiérrez</w:t>
            </w:r>
          </w:p>
        </w:tc>
      </w:tr>
      <w:tr w:rsidR="006C6896" w:rsidTr="004858C3">
        <w:tc>
          <w:tcPr>
            <w:tcW w:w="2304" w:type="dxa"/>
          </w:tcPr>
          <w:p w:rsidR="006C6896" w:rsidRDefault="006C6896">
            <w:pPr>
              <w:pStyle w:val="Tabletext"/>
            </w:pPr>
          </w:p>
        </w:tc>
        <w:tc>
          <w:tcPr>
            <w:tcW w:w="1152" w:type="dxa"/>
          </w:tcPr>
          <w:p w:rsidR="006C6896" w:rsidRDefault="006C6896">
            <w:pPr>
              <w:pStyle w:val="Tabletext"/>
            </w:pPr>
          </w:p>
        </w:tc>
        <w:tc>
          <w:tcPr>
            <w:tcW w:w="3744" w:type="dxa"/>
          </w:tcPr>
          <w:p w:rsidR="006C6896" w:rsidRDefault="006C6896">
            <w:pPr>
              <w:pStyle w:val="Tabletext"/>
            </w:pPr>
          </w:p>
        </w:tc>
        <w:tc>
          <w:tcPr>
            <w:tcW w:w="2304" w:type="dxa"/>
          </w:tcPr>
          <w:p w:rsidR="006C6896" w:rsidRDefault="006C6896">
            <w:pPr>
              <w:pStyle w:val="Tabletext"/>
            </w:pPr>
          </w:p>
        </w:tc>
      </w:tr>
      <w:tr w:rsidR="006C6896" w:rsidTr="004858C3">
        <w:tc>
          <w:tcPr>
            <w:tcW w:w="2304" w:type="dxa"/>
          </w:tcPr>
          <w:p w:rsidR="006C6896" w:rsidRDefault="006C6896">
            <w:pPr>
              <w:pStyle w:val="Tabletext"/>
            </w:pPr>
          </w:p>
        </w:tc>
        <w:tc>
          <w:tcPr>
            <w:tcW w:w="1152" w:type="dxa"/>
          </w:tcPr>
          <w:p w:rsidR="006C6896" w:rsidRDefault="006C6896">
            <w:pPr>
              <w:pStyle w:val="Tabletext"/>
            </w:pPr>
          </w:p>
        </w:tc>
        <w:tc>
          <w:tcPr>
            <w:tcW w:w="3744" w:type="dxa"/>
          </w:tcPr>
          <w:p w:rsidR="006C6896" w:rsidRDefault="006C6896">
            <w:pPr>
              <w:pStyle w:val="Tabletext"/>
            </w:pPr>
          </w:p>
        </w:tc>
        <w:tc>
          <w:tcPr>
            <w:tcW w:w="2304" w:type="dxa"/>
          </w:tcPr>
          <w:p w:rsidR="006C6896" w:rsidRDefault="006C6896">
            <w:pPr>
              <w:pStyle w:val="Tabletext"/>
            </w:pPr>
          </w:p>
        </w:tc>
      </w:tr>
    </w:tbl>
    <w:p w:rsidR="006C6896" w:rsidRDefault="006C6896"/>
    <w:p w:rsidR="006C6896" w:rsidRDefault="004154AA">
      <w:pPr>
        <w:pStyle w:val="Puesto"/>
      </w:pPr>
      <w:r>
        <w:br w:type="page"/>
      </w:r>
      <w:r w:rsidR="004858C3">
        <w:lastRenderedPageBreak/>
        <w:t>Tabla de contenidos</w:t>
      </w:r>
    </w:p>
    <w:p w:rsidR="006C6896" w:rsidRDefault="004154AA">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1F28B2">
        <w:rPr>
          <w:noProof/>
          <w:szCs w:val="24"/>
        </w:rPr>
        <w:t>Introducción</w:t>
      </w:r>
      <w:r>
        <w:rPr>
          <w:noProof/>
        </w:rPr>
        <w:tab/>
      </w:r>
      <w:r w:rsidR="00374657">
        <w:rPr>
          <w:noProof/>
        </w:rPr>
        <w:t>5</w:t>
      </w:r>
    </w:p>
    <w:p w:rsidR="006C6896" w:rsidRDefault="004154AA">
      <w:pPr>
        <w:pStyle w:val="TDC2"/>
        <w:tabs>
          <w:tab w:val="left" w:pos="1000"/>
        </w:tabs>
        <w:rPr>
          <w:noProof/>
          <w:sz w:val="24"/>
          <w:szCs w:val="24"/>
        </w:rPr>
      </w:pPr>
      <w:r>
        <w:rPr>
          <w:noProof/>
        </w:rPr>
        <w:t>1.1</w:t>
      </w:r>
      <w:r>
        <w:rPr>
          <w:noProof/>
          <w:sz w:val="24"/>
          <w:szCs w:val="24"/>
        </w:rPr>
        <w:tab/>
      </w:r>
      <w:r w:rsidR="001F28B2">
        <w:rPr>
          <w:noProof/>
        </w:rPr>
        <w:t>Propuesta</w:t>
      </w:r>
      <w:r>
        <w:rPr>
          <w:noProof/>
        </w:rPr>
        <w:tab/>
      </w:r>
      <w:r w:rsidR="00374657">
        <w:rPr>
          <w:noProof/>
        </w:rPr>
        <w:t>5</w:t>
      </w:r>
    </w:p>
    <w:p w:rsidR="006C6896" w:rsidRDefault="004154AA">
      <w:pPr>
        <w:pStyle w:val="TDC2"/>
        <w:tabs>
          <w:tab w:val="left" w:pos="1000"/>
        </w:tabs>
        <w:rPr>
          <w:noProof/>
          <w:sz w:val="24"/>
          <w:szCs w:val="24"/>
        </w:rPr>
      </w:pPr>
      <w:r>
        <w:rPr>
          <w:noProof/>
        </w:rPr>
        <w:t>1.2</w:t>
      </w:r>
      <w:r>
        <w:rPr>
          <w:noProof/>
          <w:sz w:val="24"/>
          <w:szCs w:val="24"/>
        </w:rPr>
        <w:tab/>
      </w:r>
      <w:r w:rsidR="001F28B2">
        <w:rPr>
          <w:noProof/>
        </w:rPr>
        <w:t>Alcance</w:t>
      </w:r>
      <w:r>
        <w:rPr>
          <w:noProof/>
        </w:rPr>
        <w:tab/>
      </w:r>
      <w:r w:rsidR="00374657">
        <w:rPr>
          <w:noProof/>
        </w:rPr>
        <w:t>5</w:t>
      </w:r>
    </w:p>
    <w:p w:rsidR="006C6896" w:rsidRDefault="004154AA" w:rsidP="001050FE">
      <w:pPr>
        <w:pStyle w:val="TDC2"/>
        <w:tabs>
          <w:tab w:val="left" w:pos="1000"/>
        </w:tabs>
        <w:rPr>
          <w:noProof/>
          <w:sz w:val="24"/>
          <w:szCs w:val="24"/>
        </w:rPr>
      </w:pPr>
      <w:r>
        <w:rPr>
          <w:noProof/>
        </w:rPr>
        <w:t>1.3</w:t>
      </w:r>
      <w:r>
        <w:rPr>
          <w:noProof/>
          <w:sz w:val="24"/>
          <w:szCs w:val="24"/>
        </w:rPr>
        <w:tab/>
      </w:r>
      <w:r w:rsidR="001F28B2">
        <w:rPr>
          <w:noProof/>
        </w:rPr>
        <w:t>Definiciones</w:t>
      </w:r>
      <w:r>
        <w:rPr>
          <w:noProof/>
        </w:rPr>
        <w:t xml:space="preserve">, </w:t>
      </w:r>
      <w:r w:rsidR="001F28B2">
        <w:rPr>
          <w:noProof/>
        </w:rPr>
        <w:t>Acrónimos, y</w:t>
      </w:r>
      <w:r>
        <w:rPr>
          <w:noProof/>
        </w:rPr>
        <w:t xml:space="preserve"> </w:t>
      </w:r>
      <w:r w:rsidR="001F28B2">
        <w:rPr>
          <w:noProof/>
        </w:rPr>
        <w:t>Abreviaturas</w:t>
      </w:r>
      <w:r>
        <w:rPr>
          <w:noProof/>
        </w:rPr>
        <w:tab/>
      </w:r>
      <w:r w:rsidR="00374657">
        <w:rPr>
          <w:noProof/>
        </w:rPr>
        <w:t>5</w:t>
      </w:r>
    </w:p>
    <w:p w:rsidR="006C6896" w:rsidRDefault="001050FE">
      <w:pPr>
        <w:pStyle w:val="TDC2"/>
        <w:tabs>
          <w:tab w:val="left" w:pos="1000"/>
        </w:tabs>
        <w:rPr>
          <w:noProof/>
          <w:sz w:val="24"/>
          <w:szCs w:val="24"/>
        </w:rPr>
      </w:pPr>
      <w:r>
        <w:rPr>
          <w:noProof/>
        </w:rPr>
        <w:t>1.4</w:t>
      </w:r>
      <w:r w:rsidR="004154AA">
        <w:rPr>
          <w:noProof/>
          <w:sz w:val="24"/>
          <w:szCs w:val="24"/>
        </w:rPr>
        <w:tab/>
      </w:r>
      <w:r w:rsidR="001F28B2">
        <w:rPr>
          <w:noProof/>
        </w:rPr>
        <w:t>Visión General</w:t>
      </w:r>
      <w:r w:rsidR="004154AA">
        <w:rPr>
          <w:noProof/>
        </w:rPr>
        <w:tab/>
      </w:r>
      <w:r w:rsidR="00374657">
        <w:rPr>
          <w:noProof/>
        </w:rPr>
        <w:t>5</w:t>
      </w:r>
    </w:p>
    <w:p w:rsidR="006C6896" w:rsidRDefault="004154AA">
      <w:pPr>
        <w:pStyle w:val="TDC1"/>
        <w:tabs>
          <w:tab w:val="left" w:pos="432"/>
        </w:tabs>
        <w:rPr>
          <w:noProof/>
          <w:sz w:val="24"/>
          <w:szCs w:val="24"/>
        </w:rPr>
      </w:pPr>
      <w:r>
        <w:rPr>
          <w:noProof/>
          <w:szCs w:val="24"/>
        </w:rPr>
        <w:t>2.</w:t>
      </w:r>
      <w:r>
        <w:rPr>
          <w:noProof/>
          <w:sz w:val="24"/>
          <w:szCs w:val="24"/>
        </w:rPr>
        <w:tab/>
      </w:r>
      <w:r w:rsidR="001F28B2">
        <w:rPr>
          <w:noProof/>
          <w:szCs w:val="24"/>
        </w:rPr>
        <w:t>Riesgos</w:t>
      </w:r>
      <w:r>
        <w:rPr>
          <w:noProof/>
        </w:rPr>
        <w:tab/>
      </w:r>
      <w:r w:rsidR="00B65559">
        <w:rPr>
          <w:noProof/>
        </w:rPr>
        <w:t>5</w:t>
      </w:r>
    </w:p>
    <w:p w:rsidR="006C6896" w:rsidRDefault="004154AA">
      <w:pPr>
        <w:pStyle w:val="TDC2"/>
        <w:tabs>
          <w:tab w:val="left" w:pos="1000"/>
        </w:tabs>
        <w:rPr>
          <w:noProof/>
          <w:sz w:val="24"/>
          <w:szCs w:val="24"/>
        </w:rPr>
      </w:pPr>
      <w:r>
        <w:rPr>
          <w:noProof/>
        </w:rPr>
        <w:t>2.1</w:t>
      </w:r>
      <w:r>
        <w:rPr>
          <w:noProof/>
          <w:sz w:val="24"/>
          <w:szCs w:val="24"/>
        </w:rPr>
        <w:tab/>
      </w:r>
      <w:r w:rsidR="001050FE">
        <w:rPr>
          <w:noProof/>
        </w:rPr>
        <w:t>R.0</w:t>
      </w:r>
      <w:r>
        <w:rPr>
          <w:rFonts w:ascii="Helvetica" w:hAnsi="Helvetica"/>
          <w:noProof/>
        </w:rPr>
        <w:t>—</w:t>
      </w:r>
      <w:r w:rsidR="002E70CF">
        <w:rPr>
          <w:noProof/>
        </w:rPr>
        <w:t xml:space="preserve"> </w:t>
      </w:r>
      <w:r w:rsidR="001050FE" w:rsidRPr="001050FE">
        <w:rPr>
          <w:noProof/>
        </w:rPr>
        <w:t>Inexperiencia en las tecnologías y herramientas implementadas.</w:t>
      </w:r>
      <w:r>
        <w:rPr>
          <w:noProof/>
        </w:rPr>
        <w:tab/>
      </w:r>
      <w:r w:rsidR="00B65559">
        <w:rPr>
          <w:noProof/>
        </w:rPr>
        <w:t>5</w:t>
      </w:r>
    </w:p>
    <w:p w:rsidR="006C6896" w:rsidRDefault="004154AA">
      <w:pPr>
        <w:pStyle w:val="TDC3"/>
        <w:rPr>
          <w:bCs w:val="0"/>
          <w:sz w:val="24"/>
          <w:szCs w:val="24"/>
        </w:rPr>
      </w:pPr>
      <w:r>
        <w:t>2.1.1</w:t>
      </w:r>
      <w:r>
        <w:rPr>
          <w:bCs w:val="0"/>
          <w:sz w:val="24"/>
          <w:szCs w:val="24"/>
        </w:rPr>
        <w:tab/>
      </w:r>
      <w:r w:rsidR="001F28B2">
        <w:t>Magnitud o Ranking del Riesgo</w:t>
      </w:r>
      <w:r>
        <w:tab/>
      </w:r>
      <w:r w:rsidR="00B65559">
        <w:t>5</w:t>
      </w:r>
    </w:p>
    <w:p w:rsidR="006C6896" w:rsidRDefault="004154AA">
      <w:pPr>
        <w:pStyle w:val="TDC3"/>
        <w:rPr>
          <w:bCs w:val="0"/>
          <w:sz w:val="24"/>
          <w:szCs w:val="24"/>
        </w:rPr>
      </w:pPr>
      <w:r>
        <w:t>2.1.2</w:t>
      </w:r>
      <w:r>
        <w:rPr>
          <w:bCs w:val="0"/>
          <w:sz w:val="24"/>
          <w:szCs w:val="24"/>
        </w:rPr>
        <w:tab/>
      </w:r>
      <w:r w:rsidR="001F28B2">
        <w:t>Descripción</w:t>
      </w:r>
      <w:r>
        <w:tab/>
      </w:r>
      <w:r w:rsidR="00B65559">
        <w:t>5</w:t>
      </w:r>
    </w:p>
    <w:p w:rsidR="006C6896" w:rsidRDefault="004154AA">
      <w:pPr>
        <w:pStyle w:val="TDC3"/>
        <w:rPr>
          <w:bCs w:val="0"/>
          <w:sz w:val="24"/>
          <w:szCs w:val="24"/>
        </w:rPr>
      </w:pPr>
      <w:r>
        <w:t>2.1.3</w:t>
      </w:r>
      <w:r>
        <w:rPr>
          <w:bCs w:val="0"/>
          <w:sz w:val="24"/>
          <w:szCs w:val="24"/>
        </w:rPr>
        <w:tab/>
      </w:r>
      <w:r w:rsidR="001F28B2">
        <w:t>Impacto</w:t>
      </w:r>
      <w:r>
        <w:tab/>
      </w:r>
      <w:r w:rsidR="00B65559">
        <w:t>5</w:t>
      </w:r>
    </w:p>
    <w:p w:rsidR="006C6896" w:rsidRDefault="004154AA">
      <w:pPr>
        <w:pStyle w:val="TDC3"/>
        <w:rPr>
          <w:bCs w:val="0"/>
          <w:sz w:val="24"/>
          <w:szCs w:val="24"/>
        </w:rPr>
      </w:pPr>
      <w:r>
        <w:t>2.1.4</w:t>
      </w:r>
      <w:r>
        <w:rPr>
          <w:bCs w:val="0"/>
          <w:sz w:val="24"/>
          <w:szCs w:val="24"/>
        </w:rPr>
        <w:tab/>
      </w:r>
      <w:r w:rsidR="001F28B2">
        <w:t>Indicadores</w:t>
      </w:r>
      <w:r>
        <w:tab/>
      </w:r>
      <w:r w:rsidR="00B65559">
        <w:t>5</w:t>
      </w:r>
    </w:p>
    <w:p w:rsidR="006C6896" w:rsidRDefault="004154AA">
      <w:pPr>
        <w:pStyle w:val="TDC3"/>
        <w:rPr>
          <w:bCs w:val="0"/>
          <w:sz w:val="24"/>
          <w:szCs w:val="24"/>
        </w:rPr>
      </w:pPr>
      <w:r>
        <w:t>2.1.5</w:t>
      </w:r>
      <w:r>
        <w:rPr>
          <w:bCs w:val="0"/>
          <w:sz w:val="24"/>
          <w:szCs w:val="24"/>
        </w:rPr>
        <w:tab/>
      </w:r>
      <w:r w:rsidR="001F28B2">
        <w:t>Estrategia de Mitigación</w:t>
      </w:r>
      <w:r>
        <w:tab/>
      </w:r>
      <w:r w:rsidR="00B65559">
        <w:t>5</w:t>
      </w:r>
    </w:p>
    <w:p w:rsidR="00CB32FF" w:rsidRDefault="004154AA" w:rsidP="00CB32FF">
      <w:pPr>
        <w:pStyle w:val="TDC3"/>
      </w:pPr>
      <w:r>
        <w:t>2.1.6</w:t>
      </w:r>
      <w:r>
        <w:rPr>
          <w:bCs w:val="0"/>
          <w:sz w:val="24"/>
          <w:szCs w:val="24"/>
        </w:rPr>
        <w:tab/>
      </w:r>
      <w:r w:rsidR="001F28B2">
        <w:t>Plan de Contingencia</w:t>
      </w:r>
      <w:r>
        <w:tab/>
      </w:r>
      <w:r w:rsidR="00B65559">
        <w:t>6</w:t>
      </w:r>
    </w:p>
    <w:p w:rsidR="00CB32FF" w:rsidRDefault="00CB32FF" w:rsidP="00CB32FF">
      <w:pPr>
        <w:pStyle w:val="TDC2"/>
        <w:tabs>
          <w:tab w:val="left" w:pos="1000"/>
        </w:tabs>
        <w:rPr>
          <w:noProof/>
          <w:sz w:val="24"/>
          <w:szCs w:val="24"/>
        </w:rPr>
      </w:pPr>
      <w:r>
        <w:rPr>
          <w:noProof/>
        </w:rPr>
        <w:t>2.2</w:t>
      </w:r>
      <w:r>
        <w:rPr>
          <w:noProof/>
          <w:sz w:val="24"/>
          <w:szCs w:val="24"/>
        </w:rPr>
        <w:tab/>
      </w:r>
      <w:r w:rsidR="001050FE">
        <w:rPr>
          <w:noProof/>
        </w:rPr>
        <w:t>R.1</w:t>
      </w:r>
      <w:r>
        <w:rPr>
          <w:noProof/>
        </w:rPr>
        <w:t xml:space="preserve"> </w:t>
      </w:r>
      <w:r>
        <w:rPr>
          <w:rFonts w:ascii="Helvetica" w:hAnsi="Helvetica"/>
          <w:noProof/>
        </w:rPr>
        <w:t>—</w:t>
      </w:r>
      <w:r w:rsidR="001050FE">
        <w:rPr>
          <w:noProof/>
        </w:rPr>
        <w:t xml:space="preserve"> </w:t>
      </w:r>
      <w:r w:rsidR="001050FE" w:rsidRPr="001050FE">
        <w:rPr>
          <w:noProof/>
        </w:rPr>
        <w:t>Ausencia por cierto tiempo de los integrantes del equipo durante el desarrollo del módulo.</w:t>
      </w:r>
      <w:r>
        <w:rPr>
          <w:noProof/>
        </w:rPr>
        <w:tab/>
      </w:r>
      <w:r w:rsidR="00B65559">
        <w:rPr>
          <w:noProof/>
        </w:rPr>
        <w:t>6</w:t>
      </w:r>
    </w:p>
    <w:p w:rsidR="00CB32FF" w:rsidRDefault="00CB32FF" w:rsidP="00CB32FF">
      <w:pPr>
        <w:pStyle w:val="TDC3"/>
        <w:rPr>
          <w:bCs w:val="0"/>
          <w:sz w:val="24"/>
          <w:szCs w:val="24"/>
        </w:rPr>
      </w:pPr>
      <w:r>
        <w:t>2.2.1</w:t>
      </w:r>
      <w:r>
        <w:rPr>
          <w:bCs w:val="0"/>
          <w:sz w:val="24"/>
          <w:szCs w:val="24"/>
        </w:rPr>
        <w:tab/>
      </w:r>
      <w:r>
        <w:t>Magnitud o Ranking del Riesgo</w:t>
      </w:r>
      <w:r>
        <w:tab/>
      </w:r>
      <w:r w:rsidR="00B65559">
        <w:t>6</w:t>
      </w:r>
    </w:p>
    <w:p w:rsidR="00CB32FF" w:rsidRDefault="00CB32FF" w:rsidP="00CB32FF">
      <w:pPr>
        <w:pStyle w:val="TDC3"/>
        <w:rPr>
          <w:bCs w:val="0"/>
          <w:sz w:val="24"/>
          <w:szCs w:val="24"/>
        </w:rPr>
      </w:pPr>
      <w:r>
        <w:t>2.2.2</w:t>
      </w:r>
      <w:r>
        <w:rPr>
          <w:bCs w:val="0"/>
          <w:sz w:val="24"/>
          <w:szCs w:val="24"/>
        </w:rPr>
        <w:tab/>
      </w:r>
      <w:r>
        <w:t>Descripción</w:t>
      </w:r>
      <w:r>
        <w:tab/>
      </w:r>
      <w:r w:rsidR="00B65559">
        <w:t>6</w:t>
      </w:r>
    </w:p>
    <w:p w:rsidR="00CB32FF" w:rsidRDefault="00CB32FF" w:rsidP="00CB32FF">
      <w:pPr>
        <w:pStyle w:val="TDC3"/>
        <w:rPr>
          <w:bCs w:val="0"/>
          <w:sz w:val="24"/>
          <w:szCs w:val="24"/>
        </w:rPr>
      </w:pPr>
      <w:r>
        <w:t>2.2.3</w:t>
      </w:r>
      <w:r>
        <w:rPr>
          <w:bCs w:val="0"/>
          <w:sz w:val="24"/>
          <w:szCs w:val="24"/>
        </w:rPr>
        <w:tab/>
      </w:r>
      <w:r>
        <w:t>Impacto</w:t>
      </w:r>
      <w:r>
        <w:tab/>
      </w:r>
      <w:r w:rsidR="00B65559">
        <w:t>6</w:t>
      </w:r>
    </w:p>
    <w:p w:rsidR="00CB32FF" w:rsidRDefault="00CB32FF" w:rsidP="00CB32FF">
      <w:pPr>
        <w:pStyle w:val="TDC3"/>
        <w:rPr>
          <w:bCs w:val="0"/>
          <w:sz w:val="24"/>
          <w:szCs w:val="24"/>
        </w:rPr>
      </w:pPr>
      <w:r>
        <w:t>2.2.4</w:t>
      </w:r>
      <w:r>
        <w:rPr>
          <w:bCs w:val="0"/>
          <w:sz w:val="24"/>
          <w:szCs w:val="24"/>
        </w:rPr>
        <w:tab/>
      </w:r>
      <w:r>
        <w:t>Indicadores</w:t>
      </w:r>
      <w:r>
        <w:tab/>
      </w:r>
      <w:r w:rsidR="00B65559">
        <w:t>6</w:t>
      </w:r>
    </w:p>
    <w:p w:rsidR="00CB32FF" w:rsidRDefault="00CB32FF" w:rsidP="00CB32FF">
      <w:pPr>
        <w:pStyle w:val="TDC3"/>
        <w:rPr>
          <w:bCs w:val="0"/>
          <w:sz w:val="24"/>
          <w:szCs w:val="24"/>
        </w:rPr>
      </w:pPr>
      <w:r>
        <w:t>2.2.5</w:t>
      </w:r>
      <w:r>
        <w:rPr>
          <w:bCs w:val="0"/>
          <w:sz w:val="24"/>
          <w:szCs w:val="24"/>
        </w:rPr>
        <w:tab/>
      </w:r>
      <w:r>
        <w:t>Estrategia de Mitigación</w:t>
      </w:r>
      <w:r>
        <w:tab/>
      </w:r>
      <w:r w:rsidR="00B65559">
        <w:t>6</w:t>
      </w:r>
    </w:p>
    <w:p w:rsidR="00CB32FF" w:rsidRPr="00B65559" w:rsidRDefault="00CB32FF" w:rsidP="00CB32FF">
      <w:pPr>
        <w:ind w:left="270" w:firstLine="720"/>
      </w:pPr>
      <w:r>
        <w:t>2.2.6</w:t>
      </w:r>
      <w:r>
        <w:rPr>
          <w:sz w:val="24"/>
          <w:szCs w:val="24"/>
        </w:rPr>
        <w:tab/>
      </w:r>
      <w:r>
        <w:t>Plan de</w:t>
      </w:r>
      <w:r w:rsidRPr="00846C1A">
        <w:rPr>
          <w:lang w:val="es-419"/>
        </w:rPr>
        <w:t xml:space="preserve"> Contingencia</w:t>
      </w:r>
      <w:r w:rsidR="00B65559">
        <w:rPr>
          <w:lang w:val="es-419"/>
        </w:rPr>
        <w:tab/>
      </w:r>
      <w:r w:rsidR="00B65559">
        <w:rPr>
          <w:lang w:val="es-419"/>
        </w:rPr>
        <w:tab/>
      </w:r>
      <w:r w:rsidR="00B65559">
        <w:rPr>
          <w:lang w:val="es-419"/>
        </w:rPr>
        <w:tab/>
      </w:r>
      <w:r w:rsidR="00B65559">
        <w:rPr>
          <w:lang w:val="es-419"/>
        </w:rPr>
        <w:tab/>
      </w:r>
      <w:r w:rsidR="00B65559">
        <w:rPr>
          <w:lang w:val="es-419"/>
        </w:rPr>
        <w:tab/>
      </w:r>
      <w:r w:rsidR="00B65559">
        <w:rPr>
          <w:lang w:val="es-419"/>
        </w:rPr>
        <w:tab/>
      </w:r>
      <w:r w:rsidR="00B65559">
        <w:rPr>
          <w:lang w:val="es-419"/>
        </w:rPr>
        <w:tab/>
      </w:r>
      <w:r w:rsidR="00B65559">
        <w:rPr>
          <w:lang w:val="es-419"/>
        </w:rPr>
        <w:tab/>
      </w:r>
      <w:r w:rsidR="00B65559">
        <w:t xml:space="preserve">            6</w:t>
      </w:r>
    </w:p>
    <w:p w:rsidR="00CB32FF" w:rsidRDefault="00CB32FF" w:rsidP="00CB32FF">
      <w:pPr>
        <w:pStyle w:val="TDC2"/>
        <w:tabs>
          <w:tab w:val="left" w:pos="1000"/>
        </w:tabs>
        <w:rPr>
          <w:noProof/>
          <w:sz w:val="24"/>
          <w:szCs w:val="24"/>
        </w:rPr>
      </w:pPr>
      <w:r>
        <w:rPr>
          <w:noProof/>
        </w:rPr>
        <w:t>2.3</w:t>
      </w:r>
      <w:r>
        <w:rPr>
          <w:noProof/>
          <w:sz w:val="24"/>
          <w:szCs w:val="24"/>
        </w:rPr>
        <w:tab/>
      </w:r>
      <w:r w:rsidR="001050FE">
        <w:rPr>
          <w:noProof/>
        </w:rPr>
        <w:t>R.2</w:t>
      </w:r>
      <w:r>
        <w:rPr>
          <w:noProof/>
        </w:rPr>
        <w:t xml:space="preserve"> </w:t>
      </w:r>
      <w:r>
        <w:rPr>
          <w:rFonts w:ascii="Helvetica" w:hAnsi="Helvetica"/>
          <w:noProof/>
        </w:rPr>
        <w:t>—</w:t>
      </w:r>
      <w:r w:rsidR="001050FE">
        <w:rPr>
          <w:noProof/>
        </w:rPr>
        <w:t xml:space="preserve"> </w:t>
      </w:r>
      <w:r w:rsidR="001050FE" w:rsidRPr="001050FE">
        <w:rPr>
          <w:noProof/>
        </w:rPr>
        <w:t>Considerar un tiempo muy reducido para la entrega del módulo.</w:t>
      </w:r>
      <w:r>
        <w:rPr>
          <w:noProof/>
        </w:rPr>
        <w:tab/>
      </w:r>
      <w:r w:rsidR="00B65559">
        <w:rPr>
          <w:noProof/>
        </w:rPr>
        <w:t>6</w:t>
      </w:r>
    </w:p>
    <w:p w:rsidR="00CB32FF" w:rsidRDefault="00CB32FF" w:rsidP="00CB32FF">
      <w:pPr>
        <w:pStyle w:val="TDC3"/>
        <w:rPr>
          <w:bCs w:val="0"/>
          <w:sz w:val="24"/>
          <w:szCs w:val="24"/>
        </w:rPr>
      </w:pPr>
      <w:r>
        <w:t>2.3.1</w:t>
      </w:r>
      <w:r>
        <w:rPr>
          <w:bCs w:val="0"/>
          <w:sz w:val="24"/>
          <w:szCs w:val="24"/>
        </w:rPr>
        <w:tab/>
      </w:r>
      <w:r>
        <w:t>Magnitud o Ranking del Riesgo</w:t>
      </w:r>
      <w:r>
        <w:tab/>
      </w:r>
      <w:r w:rsidR="00B65559">
        <w:t>6</w:t>
      </w:r>
    </w:p>
    <w:p w:rsidR="00CB32FF" w:rsidRDefault="00CB32FF" w:rsidP="00CB32FF">
      <w:pPr>
        <w:pStyle w:val="TDC3"/>
        <w:rPr>
          <w:bCs w:val="0"/>
          <w:sz w:val="24"/>
          <w:szCs w:val="24"/>
        </w:rPr>
      </w:pPr>
      <w:r>
        <w:t>2.3.2</w:t>
      </w:r>
      <w:r>
        <w:rPr>
          <w:bCs w:val="0"/>
          <w:sz w:val="24"/>
          <w:szCs w:val="24"/>
        </w:rPr>
        <w:tab/>
      </w:r>
      <w:r>
        <w:t>Descripción</w:t>
      </w:r>
      <w:r>
        <w:tab/>
      </w:r>
      <w:r w:rsidR="00B65559">
        <w:t>6</w:t>
      </w:r>
    </w:p>
    <w:p w:rsidR="00CB32FF" w:rsidRDefault="00CB32FF" w:rsidP="00CB32FF">
      <w:pPr>
        <w:pStyle w:val="TDC3"/>
        <w:rPr>
          <w:bCs w:val="0"/>
          <w:sz w:val="24"/>
          <w:szCs w:val="24"/>
        </w:rPr>
      </w:pPr>
      <w:r>
        <w:t>2.3.3</w:t>
      </w:r>
      <w:r>
        <w:rPr>
          <w:bCs w:val="0"/>
          <w:sz w:val="24"/>
          <w:szCs w:val="24"/>
        </w:rPr>
        <w:tab/>
      </w:r>
      <w:r>
        <w:t>Impacto</w:t>
      </w:r>
      <w:r>
        <w:tab/>
      </w:r>
      <w:r w:rsidR="00B65559">
        <w:t>6</w:t>
      </w:r>
    </w:p>
    <w:p w:rsidR="00CB32FF" w:rsidRDefault="00CB32FF" w:rsidP="00CB32FF">
      <w:pPr>
        <w:pStyle w:val="TDC3"/>
        <w:rPr>
          <w:bCs w:val="0"/>
          <w:sz w:val="24"/>
          <w:szCs w:val="24"/>
        </w:rPr>
      </w:pPr>
      <w:r>
        <w:t>2.3.4</w:t>
      </w:r>
      <w:r>
        <w:rPr>
          <w:bCs w:val="0"/>
          <w:sz w:val="24"/>
          <w:szCs w:val="24"/>
        </w:rPr>
        <w:tab/>
      </w:r>
      <w:r>
        <w:t>Indicadores</w:t>
      </w:r>
      <w:r>
        <w:tab/>
      </w:r>
      <w:r w:rsidR="00B65559">
        <w:t>6</w:t>
      </w:r>
    </w:p>
    <w:p w:rsidR="00CB32FF" w:rsidRDefault="00CB32FF" w:rsidP="00CB32FF">
      <w:pPr>
        <w:pStyle w:val="TDC3"/>
        <w:rPr>
          <w:bCs w:val="0"/>
          <w:sz w:val="24"/>
          <w:szCs w:val="24"/>
        </w:rPr>
      </w:pPr>
      <w:r>
        <w:t>2.3.5</w:t>
      </w:r>
      <w:r>
        <w:rPr>
          <w:bCs w:val="0"/>
          <w:sz w:val="24"/>
          <w:szCs w:val="24"/>
        </w:rPr>
        <w:tab/>
      </w:r>
      <w:r>
        <w:t>Estrategia de Mitigación</w:t>
      </w:r>
      <w:r>
        <w:tab/>
      </w:r>
      <w:r w:rsidR="00B65559">
        <w:t>6</w:t>
      </w:r>
    </w:p>
    <w:p w:rsidR="00CB32FF" w:rsidRPr="00B65559" w:rsidRDefault="00CB32FF" w:rsidP="00CB32FF">
      <w:pPr>
        <w:ind w:left="270" w:firstLine="720"/>
      </w:pPr>
      <w:r>
        <w:t>2.3.6</w:t>
      </w:r>
      <w:r>
        <w:rPr>
          <w:sz w:val="24"/>
          <w:szCs w:val="24"/>
        </w:rPr>
        <w:tab/>
      </w:r>
      <w:r>
        <w:t>Plan de</w:t>
      </w:r>
      <w:r w:rsidRPr="00846C1A">
        <w:rPr>
          <w:lang w:val="es-419"/>
        </w:rPr>
        <w:t xml:space="preserve"> Contingencia</w:t>
      </w:r>
      <w:r w:rsidR="00B65559">
        <w:rPr>
          <w:lang w:val="es-419"/>
        </w:rPr>
        <w:tab/>
      </w:r>
      <w:r w:rsidR="00B65559">
        <w:rPr>
          <w:lang w:val="es-419"/>
        </w:rPr>
        <w:tab/>
      </w:r>
      <w:r w:rsidR="00B65559">
        <w:rPr>
          <w:lang w:val="es-419"/>
        </w:rPr>
        <w:tab/>
      </w:r>
      <w:r w:rsidR="00B65559">
        <w:rPr>
          <w:lang w:val="es-419"/>
        </w:rPr>
        <w:tab/>
      </w:r>
      <w:r w:rsidR="00B65559">
        <w:rPr>
          <w:lang w:val="es-419"/>
        </w:rPr>
        <w:tab/>
      </w:r>
      <w:r w:rsidR="00B65559">
        <w:rPr>
          <w:lang w:val="es-419"/>
        </w:rPr>
        <w:tab/>
      </w:r>
      <w:r w:rsidR="00B65559">
        <w:rPr>
          <w:lang w:val="es-419"/>
        </w:rPr>
        <w:tab/>
      </w:r>
      <w:r w:rsidR="00B65559">
        <w:rPr>
          <w:lang w:val="es-419"/>
        </w:rPr>
        <w:tab/>
        <w:t xml:space="preserve">            </w:t>
      </w:r>
      <w:r w:rsidR="00B65559">
        <w:t>7</w:t>
      </w:r>
    </w:p>
    <w:p w:rsidR="00CB32FF" w:rsidRDefault="00CB32FF" w:rsidP="00CB32FF">
      <w:pPr>
        <w:pStyle w:val="TDC2"/>
        <w:tabs>
          <w:tab w:val="left" w:pos="1000"/>
        </w:tabs>
        <w:rPr>
          <w:noProof/>
          <w:sz w:val="24"/>
          <w:szCs w:val="24"/>
        </w:rPr>
      </w:pPr>
      <w:r>
        <w:rPr>
          <w:noProof/>
        </w:rPr>
        <w:t>2.4</w:t>
      </w:r>
      <w:r>
        <w:rPr>
          <w:noProof/>
          <w:sz w:val="24"/>
          <w:szCs w:val="24"/>
        </w:rPr>
        <w:tab/>
      </w:r>
      <w:r w:rsidR="001050FE">
        <w:rPr>
          <w:noProof/>
        </w:rPr>
        <w:t>R.3</w:t>
      </w:r>
      <w:r>
        <w:rPr>
          <w:noProof/>
        </w:rPr>
        <w:t xml:space="preserve"> </w:t>
      </w:r>
      <w:r>
        <w:rPr>
          <w:rFonts w:ascii="Helvetica" w:hAnsi="Helvetica"/>
          <w:noProof/>
        </w:rPr>
        <w:t>—</w:t>
      </w:r>
      <w:r w:rsidR="002E70CF">
        <w:rPr>
          <w:noProof/>
        </w:rPr>
        <w:t xml:space="preserve"> </w:t>
      </w:r>
      <w:r w:rsidR="001050FE" w:rsidRPr="001050FE">
        <w:rPr>
          <w:noProof/>
        </w:rPr>
        <w:t>El módulo no cumple  en su totalidad el funcionamiento con respecto a los requisitos funcionales presentados.</w:t>
      </w:r>
      <w:r>
        <w:rPr>
          <w:noProof/>
        </w:rPr>
        <w:tab/>
      </w:r>
      <w:r w:rsidR="0076052E">
        <w:rPr>
          <w:noProof/>
        </w:rPr>
        <w:t>7</w:t>
      </w:r>
    </w:p>
    <w:p w:rsidR="00CB32FF" w:rsidRDefault="00CB32FF" w:rsidP="00CB32FF">
      <w:pPr>
        <w:pStyle w:val="TDC3"/>
        <w:rPr>
          <w:bCs w:val="0"/>
          <w:sz w:val="24"/>
          <w:szCs w:val="24"/>
        </w:rPr>
      </w:pPr>
      <w:r>
        <w:t>2.4.1</w:t>
      </w:r>
      <w:r>
        <w:rPr>
          <w:bCs w:val="0"/>
          <w:sz w:val="24"/>
          <w:szCs w:val="24"/>
        </w:rPr>
        <w:tab/>
      </w:r>
      <w:r>
        <w:t>Magnitud o Ranking del Riesgo</w:t>
      </w:r>
      <w:r>
        <w:tab/>
      </w:r>
      <w:r w:rsidR="0076052E">
        <w:t>7</w:t>
      </w:r>
    </w:p>
    <w:p w:rsidR="00CB32FF" w:rsidRDefault="00CB32FF" w:rsidP="00CB32FF">
      <w:pPr>
        <w:pStyle w:val="TDC3"/>
        <w:rPr>
          <w:bCs w:val="0"/>
          <w:sz w:val="24"/>
          <w:szCs w:val="24"/>
        </w:rPr>
      </w:pPr>
      <w:r>
        <w:t>2.4.2</w:t>
      </w:r>
      <w:r>
        <w:rPr>
          <w:bCs w:val="0"/>
          <w:sz w:val="24"/>
          <w:szCs w:val="24"/>
        </w:rPr>
        <w:tab/>
      </w:r>
      <w:r>
        <w:t>Descripción</w:t>
      </w:r>
      <w:r>
        <w:tab/>
      </w:r>
      <w:r w:rsidR="0076052E">
        <w:t>7</w:t>
      </w:r>
    </w:p>
    <w:p w:rsidR="00CB32FF" w:rsidRDefault="00CB32FF" w:rsidP="00CB32FF">
      <w:pPr>
        <w:pStyle w:val="TDC3"/>
        <w:rPr>
          <w:bCs w:val="0"/>
          <w:sz w:val="24"/>
          <w:szCs w:val="24"/>
        </w:rPr>
      </w:pPr>
      <w:r>
        <w:t>2.4.3</w:t>
      </w:r>
      <w:r>
        <w:rPr>
          <w:bCs w:val="0"/>
          <w:sz w:val="24"/>
          <w:szCs w:val="24"/>
        </w:rPr>
        <w:tab/>
      </w:r>
      <w:r>
        <w:t>Impacto</w:t>
      </w:r>
      <w:r>
        <w:tab/>
      </w:r>
      <w:r w:rsidR="0076052E">
        <w:t>7</w:t>
      </w:r>
    </w:p>
    <w:p w:rsidR="00CB32FF" w:rsidRDefault="00CB32FF" w:rsidP="00CB32FF">
      <w:pPr>
        <w:pStyle w:val="TDC3"/>
        <w:rPr>
          <w:bCs w:val="0"/>
          <w:sz w:val="24"/>
          <w:szCs w:val="24"/>
        </w:rPr>
      </w:pPr>
      <w:r>
        <w:t>2.4.4</w:t>
      </w:r>
      <w:r>
        <w:rPr>
          <w:bCs w:val="0"/>
          <w:sz w:val="24"/>
          <w:szCs w:val="24"/>
        </w:rPr>
        <w:tab/>
      </w:r>
      <w:r>
        <w:t>Indicadores</w:t>
      </w:r>
      <w:r>
        <w:tab/>
      </w:r>
      <w:r w:rsidR="0076052E">
        <w:t>7</w:t>
      </w:r>
    </w:p>
    <w:p w:rsidR="00CB32FF" w:rsidRDefault="00CB32FF" w:rsidP="00CB32FF">
      <w:pPr>
        <w:pStyle w:val="TDC3"/>
        <w:rPr>
          <w:bCs w:val="0"/>
          <w:sz w:val="24"/>
          <w:szCs w:val="24"/>
        </w:rPr>
      </w:pPr>
      <w:r>
        <w:t>2.4.5</w:t>
      </w:r>
      <w:r>
        <w:rPr>
          <w:bCs w:val="0"/>
          <w:sz w:val="24"/>
          <w:szCs w:val="24"/>
        </w:rPr>
        <w:tab/>
      </w:r>
      <w:r>
        <w:t>Estrategia de Mitigación</w:t>
      </w:r>
      <w:r>
        <w:tab/>
      </w:r>
      <w:r w:rsidR="0076052E">
        <w:t>7</w:t>
      </w:r>
    </w:p>
    <w:p w:rsidR="00CB32FF" w:rsidRPr="00B65559" w:rsidRDefault="00CB32FF" w:rsidP="00CB32FF">
      <w:pPr>
        <w:ind w:left="270" w:firstLine="720"/>
      </w:pPr>
      <w:r>
        <w:t>2.4.6</w:t>
      </w:r>
      <w:r>
        <w:rPr>
          <w:sz w:val="24"/>
          <w:szCs w:val="24"/>
        </w:rPr>
        <w:tab/>
      </w:r>
      <w:r>
        <w:t>Plan de</w:t>
      </w:r>
      <w:r w:rsidRPr="00846C1A">
        <w:rPr>
          <w:lang w:val="es-419"/>
        </w:rPr>
        <w:t xml:space="preserve"> Contingencia</w:t>
      </w:r>
      <w:r w:rsidR="00B65559">
        <w:rPr>
          <w:lang w:val="es-419"/>
        </w:rPr>
        <w:tab/>
      </w:r>
      <w:r w:rsidR="00B65559">
        <w:rPr>
          <w:lang w:val="es-419"/>
        </w:rPr>
        <w:tab/>
      </w:r>
      <w:r w:rsidR="00B65559">
        <w:rPr>
          <w:lang w:val="es-419"/>
        </w:rPr>
        <w:tab/>
      </w:r>
      <w:r w:rsidR="00B65559">
        <w:rPr>
          <w:lang w:val="es-419"/>
        </w:rPr>
        <w:tab/>
      </w:r>
      <w:r w:rsidR="00B65559">
        <w:rPr>
          <w:lang w:val="es-419"/>
        </w:rPr>
        <w:tab/>
      </w:r>
      <w:r w:rsidR="00B65559">
        <w:rPr>
          <w:lang w:val="es-419"/>
        </w:rPr>
        <w:tab/>
      </w:r>
      <w:r w:rsidR="00B65559">
        <w:rPr>
          <w:lang w:val="es-419"/>
        </w:rPr>
        <w:tab/>
      </w:r>
      <w:r w:rsidR="00B65559">
        <w:rPr>
          <w:lang w:val="es-419"/>
        </w:rPr>
        <w:tab/>
      </w:r>
      <w:r w:rsidR="00B65559">
        <w:t xml:space="preserve">            7</w:t>
      </w:r>
    </w:p>
    <w:p w:rsidR="0096429A" w:rsidRPr="00CB32FF" w:rsidRDefault="0096429A" w:rsidP="00CB32FF">
      <w:pPr>
        <w:ind w:left="270" w:firstLine="720"/>
      </w:pPr>
    </w:p>
    <w:p w:rsidR="00CB32FF" w:rsidRPr="00CB32FF" w:rsidRDefault="00CB32FF" w:rsidP="00CB32FF">
      <w:pPr>
        <w:ind w:left="270" w:firstLine="720"/>
      </w:pPr>
    </w:p>
    <w:p w:rsidR="00CB32FF" w:rsidRPr="00CB32FF" w:rsidRDefault="00CB32FF" w:rsidP="00CB32FF"/>
    <w:p w:rsidR="006C6896" w:rsidRPr="00F267E5" w:rsidRDefault="004154AA">
      <w:pPr>
        <w:pStyle w:val="Puesto"/>
        <w:rPr>
          <w:lang w:val="es-419"/>
        </w:rPr>
      </w:pPr>
      <w:r>
        <w:fldChar w:fldCharType="end"/>
      </w:r>
      <w:r>
        <w:br w:type="page"/>
      </w:r>
      <w:r>
        <w:rPr>
          <w:lang w:val="es-419"/>
        </w:rPr>
        <w:lastRenderedPageBreak/>
        <w:fldChar w:fldCharType="begin"/>
      </w:r>
      <w:r w:rsidRPr="00F267E5">
        <w:rPr>
          <w:lang w:val="es-419"/>
        </w:rPr>
        <w:instrText xml:space="preserve"> TITLE  \* MERGEFORMAT </w:instrText>
      </w:r>
      <w:r>
        <w:rPr>
          <w:lang w:val="es-419"/>
        </w:rPr>
        <w:fldChar w:fldCharType="separate"/>
      </w:r>
      <w:r w:rsidR="001F28B2" w:rsidRPr="00F267E5">
        <w:rPr>
          <w:lang w:val="es-419"/>
        </w:rPr>
        <w:t>Lista</w:t>
      </w:r>
      <w:r w:rsidR="001F28B2">
        <w:t xml:space="preserve"> de</w:t>
      </w:r>
      <w:r w:rsidR="001F28B2" w:rsidRPr="00F267E5">
        <w:rPr>
          <w:lang w:val="es-419"/>
        </w:rPr>
        <w:t xml:space="preserve"> Riegos</w:t>
      </w:r>
      <w:r>
        <w:fldChar w:fldCharType="end"/>
      </w:r>
    </w:p>
    <w:p w:rsidR="004858C3" w:rsidRPr="00641EE2" w:rsidRDefault="001F28B2" w:rsidP="004858C3">
      <w:pPr>
        <w:pStyle w:val="Ttulo1"/>
        <w:rPr>
          <w:lang w:val="es-419"/>
        </w:rPr>
      </w:pPr>
      <w:r w:rsidRPr="00F267E5">
        <w:rPr>
          <w:lang w:val="es-419"/>
        </w:rPr>
        <w:t>Introducción</w:t>
      </w:r>
    </w:p>
    <w:p w:rsidR="006C6896" w:rsidRPr="00F267E5" w:rsidRDefault="004858C3">
      <w:pPr>
        <w:pStyle w:val="Ttulo2"/>
        <w:rPr>
          <w:lang w:val="es-419"/>
        </w:rPr>
      </w:pPr>
      <w:r>
        <w:rPr>
          <w:lang w:val="es-419"/>
        </w:rPr>
        <w:t>Propósito</w:t>
      </w:r>
    </w:p>
    <w:p w:rsidR="004858C3" w:rsidRDefault="004858C3" w:rsidP="00E8501D">
      <w:pPr>
        <w:pStyle w:val="InfoBlue"/>
        <w:jc w:val="both"/>
      </w:pPr>
      <w:r w:rsidRPr="004858C3">
        <w:rPr>
          <w:i w:val="0"/>
          <w:color w:val="auto"/>
          <w:lang w:val="es-419"/>
        </w:rPr>
        <w:t>Se tiene como propósito en este documento la identificación y análisis  de cada uno de los posibles riesgos que llegasen a ocurrir durante el desarrollo del módulo. Luego de identificado cada uno de estos, se procede a realizar los diferentes planes de mitigación y contingencia que permitan reducir su probabilidad de aparición  y controlar el impacto  o efecto  ocasionado por estos</w:t>
      </w:r>
      <w:r>
        <w:t>.</w:t>
      </w:r>
    </w:p>
    <w:p w:rsidR="006C6896" w:rsidRDefault="001F28B2" w:rsidP="00E8501D">
      <w:pPr>
        <w:pStyle w:val="Ttulo2"/>
        <w:jc w:val="both"/>
      </w:pPr>
      <w:r w:rsidRPr="00F267E5">
        <w:rPr>
          <w:lang w:val="es-419"/>
        </w:rPr>
        <w:t>Alcance</w:t>
      </w:r>
    </w:p>
    <w:p w:rsidR="00ED1DCF" w:rsidRPr="00ED1DCF" w:rsidRDefault="00ED1DCF" w:rsidP="00E8501D">
      <w:pPr>
        <w:ind w:left="720"/>
        <w:jc w:val="both"/>
        <w:rPr>
          <w:lang w:val="es-419"/>
        </w:rPr>
      </w:pPr>
      <w:bookmarkStart w:id="0" w:name="_Toc456598589"/>
      <w:bookmarkStart w:id="1" w:name="_Toc456600920"/>
      <w:bookmarkStart w:id="2" w:name="_Toc492790960"/>
      <w:r w:rsidRPr="00ED1DCF">
        <w:rPr>
          <w:lang w:val="es-419"/>
        </w:rPr>
        <w:t>Las funcionalidades que comprende este módulo son : crear convocatoria, personalizar convocatoria configurar generalidades de convocatoria, configurar plantilla de convocatoria, publicar convocatoria y para el desarrollo de estas; se pretende un análisis extenso de las diferentes fases del módulo y los riesgos  que se pueden presentar en cada una de ellas. Contemplando todas las medidas para identificar, reducir, prevenir y controlar los diferentes r</w:t>
      </w:r>
      <w:r w:rsidR="00EE1793">
        <w:rPr>
          <w:lang w:val="es-419"/>
        </w:rPr>
        <w:t xml:space="preserve">iesgos. De esta manera, poder </w:t>
      </w:r>
      <w:r w:rsidRPr="00ED1DCF">
        <w:rPr>
          <w:lang w:val="es-419"/>
        </w:rPr>
        <w:t xml:space="preserve"> supervisar los riesgos a medida que se avanza en el desarrollo del módulo</w:t>
      </w:r>
    </w:p>
    <w:p w:rsidR="006C6896" w:rsidRDefault="001F28B2" w:rsidP="00E8501D">
      <w:pPr>
        <w:pStyle w:val="Ttulo2"/>
        <w:jc w:val="both"/>
        <w:rPr>
          <w:lang w:val="es-419"/>
        </w:rPr>
      </w:pPr>
      <w:r w:rsidRPr="00F267E5">
        <w:rPr>
          <w:lang w:val="es-419"/>
        </w:rPr>
        <w:t>Definiciones</w:t>
      </w:r>
      <w:r w:rsidR="004154AA">
        <w:t>,</w:t>
      </w:r>
      <w:r w:rsidR="004154AA" w:rsidRPr="00F267E5">
        <w:rPr>
          <w:lang w:val="es-419"/>
        </w:rPr>
        <w:t xml:space="preserve"> </w:t>
      </w:r>
      <w:r w:rsidRPr="00F267E5">
        <w:rPr>
          <w:lang w:val="es-419"/>
        </w:rPr>
        <w:t>Acrónimos</w:t>
      </w:r>
      <w:r w:rsidR="004154AA">
        <w:t xml:space="preserve">, </w:t>
      </w:r>
      <w:r>
        <w:t>y</w:t>
      </w:r>
      <w:r w:rsidR="004154AA" w:rsidRPr="00F267E5">
        <w:rPr>
          <w:lang w:val="es-419"/>
        </w:rPr>
        <w:t xml:space="preserve"> </w:t>
      </w:r>
      <w:bookmarkEnd w:id="0"/>
      <w:bookmarkEnd w:id="1"/>
      <w:bookmarkEnd w:id="2"/>
      <w:r w:rsidRPr="00F267E5">
        <w:rPr>
          <w:lang w:val="es-419"/>
        </w:rPr>
        <w:t>Abreviaturas</w:t>
      </w:r>
    </w:p>
    <w:p w:rsidR="001050FE" w:rsidRPr="001050FE" w:rsidRDefault="002335AD" w:rsidP="00E8501D">
      <w:pPr>
        <w:ind w:left="720"/>
        <w:jc w:val="both"/>
        <w:rPr>
          <w:lang w:val="es-419"/>
        </w:rPr>
      </w:pPr>
      <w:r>
        <w:rPr>
          <w:lang w:val="es-419"/>
        </w:rPr>
        <w:t>R - Riesgo</w:t>
      </w:r>
    </w:p>
    <w:p w:rsidR="00846C1A" w:rsidRPr="00846C1A" w:rsidRDefault="00846C1A" w:rsidP="00E8501D">
      <w:pPr>
        <w:pStyle w:val="Textoindependiente"/>
        <w:ind w:left="0"/>
        <w:jc w:val="both"/>
      </w:pPr>
    </w:p>
    <w:p w:rsidR="006C6896" w:rsidRDefault="001F28B2" w:rsidP="00E8501D">
      <w:pPr>
        <w:pStyle w:val="Ttulo2"/>
        <w:jc w:val="both"/>
      </w:pPr>
      <w:r w:rsidRPr="00F267E5">
        <w:rPr>
          <w:lang w:val="es-419"/>
        </w:rPr>
        <w:t>Visión</w:t>
      </w:r>
      <w:r>
        <w:t xml:space="preserve"> General</w:t>
      </w:r>
    </w:p>
    <w:p w:rsidR="00ED1DCF" w:rsidRPr="00ED1DCF" w:rsidRDefault="002335AD" w:rsidP="00E8501D">
      <w:pPr>
        <w:ind w:left="720"/>
        <w:jc w:val="both"/>
      </w:pPr>
      <w:r>
        <w:t>Este documento contempla una lista de los posibles riesgos que puedan ocurrir durante, mediante y después del desarrollo del módulo de convocatorias. Estableciendo para cada uno sus respectivos planes de contingencia y estrategias de mitigación que reduzcan y controlen el impacto ocasionado por estos.</w:t>
      </w:r>
    </w:p>
    <w:p w:rsidR="00F97B59" w:rsidRPr="00CB7B4A" w:rsidRDefault="004154AA" w:rsidP="00E8501D">
      <w:pPr>
        <w:pStyle w:val="Ttulo1"/>
        <w:jc w:val="both"/>
      </w:pPr>
      <w:bookmarkStart w:id="3" w:name="_Toc492790963"/>
      <w:r w:rsidRPr="00B65559">
        <w:t>Ri</w:t>
      </w:r>
      <w:bookmarkEnd w:id="3"/>
      <w:r w:rsidR="00B65559" w:rsidRPr="00B65559">
        <w:t>esgos</w:t>
      </w:r>
      <w:r w:rsidR="00B65559">
        <w:t xml:space="preserve"> </w:t>
      </w:r>
      <w:bookmarkStart w:id="4" w:name="_GoBack"/>
      <w:bookmarkEnd w:id="4"/>
    </w:p>
    <w:p w:rsidR="006C6896" w:rsidRPr="00D16E7E" w:rsidRDefault="00ED1DCF" w:rsidP="00E8501D">
      <w:pPr>
        <w:pStyle w:val="Ttulo2"/>
        <w:jc w:val="both"/>
        <w:rPr>
          <w:lang w:val="es-419"/>
        </w:rPr>
      </w:pPr>
      <w:r>
        <w:t>R.0 Inexperiencia en las tecnologías y herramientas implementadas.</w:t>
      </w:r>
    </w:p>
    <w:p w:rsidR="006C6896" w:rsidRPr="00A06175" w:rsidRDefault="00E151BA" w:rsidP="00E8501D">
      <w:pPr>
        <w:pStyle w:val="Ttulo3"/>
        <w:jc w:val="both"/>
        <w:rPr>
          <w:lang w:val="es-419"/>
        </w:rPr>
      </w:pPr>
      <w:r w:rsidRPr="00D16E7E">
        <w:rPr>
          <w:lang w:val="es-419"/>
        </w:rPr>
        <w:t>Magnitud</w:t>
      </w:r>
      <w:r>
        <w:t xml:space="preserve"> de</w:t>
      </w:r>
      <w:r w:rsidRPr="00D16E7E">
        <w:rPr>
          <w:lang w:val="es-419"/>
        </w:rPr>
        <w:t xml:space="preserve"> Riesgo</w:t>
      </w:r>
    </w:p>
    <w:p w:rsidR="00E151BA" w:rsidRPr="00D16E7E" w:rsidRDefault="00ED1DCF" w:rsidP="00E8501D">
      <w:pPr>
        <w:pStyle w:val="Textoindependiente"/>
        <w:jc w:val="both"/>
        <w:rPr>
          <w:lang w:val="es-419"/>
        </w:rPr>
      </w:pPr>
      <w:r>
        <w:rPr>
          <w:lang w:val="es-419"/>
        </w:rPr>
        <w:t>Medio</w:t>
      </w:r>
    </w:p>
    <w:p w:rsidR="006C6896" w:rsidRPr="00D16E7E" w:rsidRDefault="00E151BA" w:rsidP="00E8501D">
      <w:pPr>
        <w:pStyle w:val="Ttulo3"/>
        <w:jc w:val="both"/>
        <w:rPr>
          <w:lang w:val="es-419"/>
        </w:rPr>
      </w:pPr>
      <w:r w:rsidRPr="00D16E7E">
        <w:rPr>
          <w:lang w:val="es-419"/>
        </w:rPr>
        <w:t>Descripción</w:t>
      </w:r>
    </w:p>
    <w:p w:rsidR="00ED1DCF" w:rsidRDefault="00ED1DCF" w:rsidP="00E8501D">
      <w:pPr>
        <w:ind w:left="720"/>
        <w:jc w:val="both"/>
      </w:pPr>
      <w:r>
        <w:t>Para el desarrollo del módulo, se toma la decisión de implementar una tecnología o  herramienta que no ha sido utilizada en proyectos anteriores y el equipo de trabajo cuenta con poca o ninguna experiencia en el uso de ella. Por tanto, se presentarán ciertos inconvenientes y dificultades para el equipo de trabajo.</w:t>
      </w:r>
    </w:p>
    <w:p w:rsidR="00ED1DCF" w:rsidRPr="00FF6610" w:rsidRDefault="00ED1DCF" w:rsidP="006E2E47">
      <w:pPr>
        <w:jc w:val="both"/>
      </w:pPr>
    </w:p>
    <w:p w:rsidR="006C6896" w:rsidRPr="00D16E7E" w:rsidRDefault="00224941" w:rsidP="00E8501D">
      <w:pPr>
        <w:pStyle w:val="Ttulo3"/>
        <w:jc w:val="both"/>
        <w:rPr>
          <w:lang w:val="es-419"/>
        </w:rPr>
      </w:pPr>
      <w:r>
        <w:rPr>
          <w:lang w:val="es-419"/>
        </w:rPr>
        <w:t>Impacto</w:t>
      </w:r>
    </w:p>
    <w:p w:rsidR="00ED1DCF" w:rsidRPr="00ED1DCF" w:rsidRDefault="00224941" w:rsidP="00E8501D">
      <w:pPr>
        <w:pStyle w:val="Textoindependiente"/>
        <w:numPr>
          <w:ilvl w:val="0"/>
          <w:numId w:val="23"/>
        </w:numPr>
        <w:jc w:val="both"/>
        <w:rPr>
          <w:lang w:val="es-AR"/>
        </w:rPr>
      </w:pPr>
      <w:r>
        <w:rPr>
          <w:lang w:val="es-AR"/>
        </w:rPr>
        <w:t>Financiero/Operativo</w:t>
      </w:r>
      <w:r w:rsidR="00ED1DCF">
        <w:rPr>
          <w:lang w:val="es-AR"/>
        </w:rPr>
        <w:t xml:space="preserve">: </w:t>
      </w:r>
      <w:r w:rsidR="00ED1DCF">
        <w:t xml:space="preserve">Se pueden generar retrasos en el desarrollo del módulo debido a posibles fallos que puedan presentarse. Aumentando costos en la reparación de errores.  </w:t>
      </w:r>
    </w:p>
    <w:p w:rsidR="006C6896" w:rsidRDefault="004154AA" w:rsidP="00E8501D">
      <w:pPr>
        <w:pStyle w:val="Ttulo3"/>
        <w:jc w:val="both"/>
      </w:pPr>
      <w:bookmarkStart w:id="5" w:name="_Toc492790968"/>
      <w:r>
        <w:t>Indica</w:t>
      </w:r>
      <w:bookmarkEnd w:id="5"/>
      <w:r w:rsidR="00C97C00">
        <w:t xml:space="preserve">dores </w:t>
      </w:r>
    </w:p>
    <w:p w:rsidR="00D16E7E" w:rsidRDefault="00ED1DCF" w:rsidP="00E8501D">
      <w:pPr>
        <w:pStyle w:val="Textoindependiente"/>
        <w:numPr>
          <w:ilvl w:val="0"/>
          <w:numId w:val="24"/>
        </w:numPr>
        <w:jc w:val="both"/>
      </w:pPr>
      <w:r>
        <w:rPr>
          <w:lang w:val="es-AR"/>
        </w:rPr>
        <w:t>Incumplimi</w:t>
      </w:r>
      <w:r w:rsidR="00447620">
        <w:rPr>
          <w:lang w:val="es-AR"/>
        </w:rPr>
        <w:t>ento de las labores asignadas para</w:t>
      </w:r>
      <w:r>
        <w:rPr>
          <w:lang w:val="es-AR"/>
        </w:rPr>
        <w:t xml:space="preserve"> las fechas estipuladas.</w:t>
      </w:r>
    </w:p>
    <w:p w:rsidR="00D16E7E" w:rsidRPr="00ED1DCF" w:rsidRDefault="00447620" w:rsidP="00E8501D">
      <w:pPr>
        <w:pStyle w:val="Textoindependiente"/>
        <w:numPr>
          <w:ilvl w:val="0"/>
          <w:numId w:val="24"/>
        </w:numPr>
        <w:jc w:val="both"/>
        <w:rPr>
          <w:lang w:val="es-419"/>
        </w:rPr>
      </w:pPr>
      <w:r>
        <w:rPr>
          <w:lang w:val="es-419"/>
        </w:rPr>
        <w:t>Ocurrencia de fallos en el desarrollo del módulo</w:t>
      </w:r>
    </w:p>
    <w:p w:rsidR="006C6896" w:rsidRPr="00D16E7E" w:rsidRDefault="00D16E7E" w:rsidP="00E8501D">
      <w:pPr>
        <w:pStyle w:val="Ttulo3"/>
        <w:jc w:val="both"/>
        <w:rPr>
          <w:lang w:val="es-419"/>
        </w:rPr>
      </w:pPr>
      <w:r w:rsidRPr="00D16E7E">
        <w:rPr>
          <w:lang w:val="es-419"/>
        </w:rPr>
        <w:t>Estrategia</w:t>
      </w:r>
      <w:r>
        <w:t xml:space="preserve"> de</w:t>
      </w:r>
      <w:r w:rsidRPr="00D16E7E">
        <w:rPr>
          <w:lang w:val="es-419"/>
        </w:rPr>
        <w:t xml:space="preserve"> Mitigación</w:t>
      </w:r>
    </w:p>
    <w:p w:rsidR="00D16E7E" w:rsidRPr="00D16E7E" w:rsidRDefault="00D07802" w:rsidP="00E8501D">
      <w:pPr>
        <w:pStyle w:val="Textoindependiente"/>
        <w:jc w:val="both"/>
      </w:pPr>
      <w:r>
        <w:rPr>
          <w:lang w:val="es-419"/>
        </w:rPr>
        <w:t>Realizar una análisis y estudio de las tecnologías y herramientas que serán implementadas y así mismo determinar la mejor a ser utilizada.</w:t>
      </w:r>
    </w:p>
    <w:p w:rsidR="006C6896" w:rsidRDefault="00D16E7E" w:rsidP="00E8501D">
      <w:pPr>
        <w:pStyle w:val="Ttulo3"/>
        <w:jc w:val="both"/>
      </w:pPr>
      <w:r>
        <w:t>Plan de</w:t>
      </w:r>
      <w:r w:rsidRPr="00513339">
        <w:rPr>
          <w:lang w:val="es-BO"/>
        </w:rPr>
        <w:t xml:space="preserve"> </w:t>
      </w:r>
      <w:r w:rsidR="00513339" w:rsidRPr="00513339">
        <w:rPr>
          <w:lang w:val="es-BO"/>
        </w:rPr>
        <w:t>Contingencia</w:t>
      </w:r>
    </w:p>
    <w:p w:rsidR="00D16E7E" w:rsidRPr="00D16E7E" w:rsidRDefault="00E33A7C" w:rsidP="00E8501D">
      <w:pPr>
        <w:pStyle w:val="Textoindependiente"/>
        <w:jc w:val="both"/>
      </w:pPr>
      <w:r>
        <w:rPr>
          <w:lang w:val="es-419"/>
        </w:rPr>
        <w:t>Buscar un experto en el uso de esta herramienta o tecnología y que pueda dar solución a los problemas presentados y a su vez capacitación a los integrantes del equipo de</w:t>
      </w:r>
      <w:r w:rsidR="006E2E47">
        <w:t xml:space="preserve"> trabajo</w:t>
      </w:r>
      <w:r>
        <w:rPr>
          <w:lang w:val="es-419"/>
        </w:rPr>
        <w:t>.</w:t>
      </w:r>
    </w:p>
    <w:p w:rsidR="00D16E7E" w:rsidRPr="00A06175" w:rsidRDefault="00D16E7E" w:rsidP="00E8501D">
      <w:pPr>
        <w:pStyle w:val="Textoindependiente"/>
        <w:jc w:val="both"/>
        <w:rPr>
          <w:lang w:val="es-419"/>
        </w:rPr>
      </w:pPr>
    </w:p>
    <w:p w:rsidR="0020104A" w:rsidRDefault="00FD798B" w:rsidP="00E8501D">
      <w:pPr>
        <w:pStyle w:val="Ttulo2"/>
        <w:jc w:val="both"/>
      </w:pPr>
      <w:r>
        <w:t>R.1 Ausencia por cierto tiempo de los integrantes del equipo durante el desarrollo del módulo.</w:t>
      </w:r>
    </w:p>
    <w:p w:rsidR="006E2E47" w:rsidRPr="006E2E47" w:rsidRDefault="006E2E47" w:rsidP="006E2E47"/>
    <w:p w:rsidR="00513339" w:rsidRDefault="00513339" w:rsidP="00E8501D">
      <w:pPr>
        <w:pStyle w:val="Ttulo3"/>
        <w:jc w:val="both"/>
      </w:pPr>
      <w:r w:rsidRPr="00D16E7E">
        <w:rPr>
          <w:lang w:val="es-419"/>
        </w:rPr>
        <w:t>Magnitud</w:t>
      </w:r>
      <w:r>
        <w:t xml:space="preserve"> de</w:t>
      </w:r>
      <w:r w:rsidRPr="00D16E7E">
        <w:rPr>
          <w:lang w:val="es-419"/>
        </w:rPr>
        <w:t xml:space="preserve"> Riesgo</w:t>
      </w:r>
    </w:p>
    <w:p w:rsidR="006E2E47" w:rsidRPr="006E2E47" w:rsidRDefault="00513339" w:rsidP="006E2E47">
      <w:pPr>
        <w:pStyle w:val="Textoindependiente"/>
        <w:jc w:val="both"/>
      </w:pPr>
      <w:r>
        <w:t>Alto</w:t>
      </w:r>
    </w:p>
    <w:p w:rsidR="00513339" w:rsidRPr="00D16E7E" w:rsidRDefault="00513339" w:rsidP="00E8501D">
      <w:pPr>
        <w:pStyle w:val="Ttulo3"/>
        <w:jc w:val="both"/>
        <w:rPr>
          <w:lang w:val="es-419"/>
        </w:rPr>
      </w:pPr>
      <w:r w:rsidRPr="00D16E7E">
        <w:rPr>
          <w:lang w:val="es-419"/>
        </w:rPr>
        <w:t>Descripción</w:t>
      </w:r>
    </w:p>
    <w:p w:rsidR="00FD798B" w:rsidRDefault="00FD798B" w:rsidP="00E8501D">
      <w:pPr>
        <w:ind w:left="720"/>
        <w:jc w:val="both"/>
      </w:pPr>
      <w:r>
        <w:t>Por ciertos motivos (salud, calamidad doméstica, etc.) es posible que alguno de los integrantes del equipo de trabajo tenga que ausentarse por un tiempo determinado. Presentando un retraso en el desarrollo de sus actividades y labores dentro del módulo a desarrollar.</w:t>
      </w:r>
    </w:p>
    <w:p w:rsidR="006E2E47" w:rsidRDefault="006E2E47" w:rsidP="006E2E47">
      <w:pPr>
        <w:jc w:val="both"/>
      </w:pPr>
    </w:p>
    <w:p w:rsidR="00513339" w:rsidRPr="00D16E7E" w:rsidRDefault="00224941" w:rsidP="00E8501D">
      <w:pPr>
        <w:pStyle w:val="Ttulo3"/>
        <w:jc w:val="both"/>
        <w:rPr>
          <w:lang w:val="es-419"/>
        </w:rPr>
      </w:pPr>
      <w:r>
        <w:rPr>
          <w:lang w:val="es-419"/>
        </w:rPr>
        <w:t>Impacto</w:t>
      </w:r>
    </w:p>
    <w:p w:rsidR="006E2E47" w:rsidRPr="006E2E47" w:rsidRDefault="00FD798B" w:rsidP="006E2E47">
      <w:pPr>
        <w:pStyle w:val="Textoindependiente"/>
        <w:numPr>
          <w:ilvl w:val="0"/>
          <w:numId w:val="23"/>
        </w:numPr>
        <w:jc w:val="both"/>
        <w:rPr>
          <w:lang w:val="es-419"/>
        </w:rPr>
      </w:pPr>
      <w:r>
        <w:rPr>
          <w:lang w:val="es-419"/>
        </w:rPr>
        <w:t xml:space="preserve">Operativo/Financiero: </w:t>
      </w:r>
      <w:r>
        <w:t>Sobrecarga de trabajo a demás integrantes del equipo y retrasos en el desarrollo de las actividades que deben ser realizadas por esta persona.</w:t>
      </w:r>
    </w:p>
    <w:p w:rsidR="00513339" w:rsidRDefault="00513339" w:rsidP="00E8501D">
      <w:pPr>
        <w:pStyle w:val="Ttulo3"/>
        <w:jc w:val="both"/>
      </w:pPr>
      <w:r>
        <w:t>Indica</w:t>
      </w:r>
      <w:r w:rsidR="00C97C00">
        <w:t>dores</w:t>
      </w:r>
    </w:p>
    <w:p w:rsidR="00513339" w:rsidRPr="00AD38B8" w:rsidRDefault="00FD798B" w:rsidP="00E8501D">
      <w:pPr>
        <w:pStyle w:val="Textoindependiente"/>
        <w:numPr>
          <w:ilvl w:val="0"/>
          <w:numId w:val="24"/>
        </w:numPr>
        <w:jc w:val="both"/>
        <w:rPr>
          <w:lang w:val="es-419"/>
        </w:rPr>
      </w:pPr>
      <w:r>
        <w:rPr>
          <w:lang w:val="es-AR"/>
        </w:rPr>
        <w:t>Retraso en las labores que fueron asignadas a esta persona.</w:t>
      </w:r>
    </w:p>
    <w:p w:rsidR="006E2E47" w:rsidRPr="00A06175" w:rsidRDefault="00FD798B" w:rsidP="006E2E47">
      <w:pPr>
        <w:pStyle w:val="Textoindependiente"/>
        <w:numPr>
          <w:ilvl w:val="0"/>
          <w:numId w:val="24"/>
        </w:numPr>
        <w:jc w:val="both"/>
      </w:pPr>
      <w:r>
        <w:rPr>
          <w:lang w:val="es-419"/>
        </w:rPr>
        <w:t>Aumento de trabajo para el equipo.</w:t>
      </w:r>
    </w:p>
    <w:p w:rsidR="00513339" w:rsidRDefault="00513339" w:rsidP="00E8501D">
      <w:pPr>
        <w:pStyle w:val="Ttulo3"/>
        <w:jc w:val="both"/>
        <w:rPr>
          <w:lang w:val="es-419"/>
        </w:rPr>
      </w:pPr>
      <w:r w:rsidRPr="00D16E7E">
        <w:rPr>
          <w:lang w:val="es-419"/>
        </w:rPr>
        <w:t>Estrategia</w:t>
      </w:r>
      <w:r>
        <w:t xml:space="preserve"> de</w:t>
      </w:r>
      <w:r w:rsidRPr="00D16E7E">
        <w:rPr>
          <w:lang w:val="es-419"/>
        </w:rPr>
        <w:t xml:space="preserve"> Mitigación</w:t>
      </w:r>
    </w:p>
    <w:p w:rsidR="002A71F1" w:rsidRDefault="00BF2E75" w:rsidP="00E8501D">
      <w:pPr>
        <w:ind w:left="720"/>
        <w:jc w:val="both"/>
        <w:rPr>
          <w:lang w:val="es-419"/>
        </w:rPr>
      </w:pPr>
      <w:r>
        <w:rPr>
          <w:lang w:val="es-419"/>
        </w:rPr>
        <w:t xml:space="preserve">No se encuentra alguna estrategia de mitigación, puesto que al reemplazar al integrante del equipo que se ausentó, las actividades de la persona que reemplace a este se verán afectadas. </w:t>
      </w:r>
    </w:p>
    <w:p w:rsidR="006E2E47" w:rsidRPr="002A71F1" w:rsidRDefault="006E2E47" w:rsidP="006E2E47">
      <w:pPr>
        <w:jc w:val="both"/>
        <w:rPr>
          <w:lang w:val="es-419"/>
        </w:rPr>
      </w:pPr>
    </w:p>
    <w:p w:rsidR="00513339" w:rsidRDefault="00513339" w:rsidP="00E8501D">
      <w:pPr>
        <w:pStyle w:val="Ttulo3"/>
        <w:jc w:val="both"/>
      </w:pPr>
      <w:r>
        <w:t>Plan de</w:t>
      </w:r>
      <w:r w:rsidRPr="00513339">
        <w:rPr>
          <w:lang w:val="es-BO"/>
        </w:rPr>
        <w:t xml:space="preserve"> Contingencia</w:t>
      </w:r>
    </w:p>
    <w:p w:rsidR="00513339" w:rsidRDefault="00EB75A5" w:rsidP="00E8501D">
      <w:pPr>
        <w:pStyle w:val="Textoindependiente"/>
        <w:jc w:val="both"/>
        <w:rPr>
          <w:lang w:val="es-419"/>
        </w:rPr>
      </w:pPr>
      <w:r>
        <w:rPr>
          <w:lang w:val="es-419"/>
        </w:rPr>
        <w:t xml:space="preserve">Asignar las labores primordiales de la persona que se ausentó a otra persona del mismo equipo de trabajo  y dar continuidad al desarrollo del proyecto. </w:t>
      </w:r>
    </w:p>
    <w:p w:rsidR="006E2E47" w:rsidRPr="00AD38B8" w:rsidRDefault="006E2E47" w:rsidP="00E8501D">
      <w:pPr>
        <w:pStyle w:val="Textoindependiente"/>
        <w:jc w:val="both"/>
        <w:rPr>
          <w:lang w:val="es-419"/>
        </w:rPr>
      </w:pPr>
    </w:p>
    <w:p w:rsidR="00513339" w:rsidRDefault="00D12D76" w:rsidP="00E8501D">
      <w:pPr>
        <w:pStyle w:val="Ttulo2"/>
        <w:jc w:val="both"/>
      </w:pPr>
      <w:r>
        <w:t>R.2 Considerar un tiempo muy reducido para la entrega del módulo.</w:t>
      </w:r>
    </w:p>
    <w:p w:rsidR="00513339" w:rsidRDefault="00513339" w:rsidP="00E8501D">
      <w:pPr>
        <w:pStyle w:val="Ttulo3"/>
        <w:jc w:val="both"/>
      </w:pPr>
      <w:r w:rsidRPr="00D16E7E">
        <w:rPr>
          <w:lang w:val="es-419"/>
        </w:rPr>
        <w:t>Magnitud</w:t>
      </w:r>
      <w:r>
        <w:t xml:space="preserve"> de</w:t>
      </w:r>
      <w:r w:rsidRPr="00D16E7E">
        <w:rPr>
          <w:lang w:val="es-419"/>
        </w:rPr>
        <w:t xml:space="preserve"> Riesgo</w:t>
      </w:r>
    </w:p>
    <w:p w:rsidR="00513339" w:rsidRPr="00D16E7E" w:rsidRDefault="00AD38B8" w:rsidP="00E8501D">
      <w:pPr>
        <w:pStyle w:val="Textoindependiente"/>
        <w:jc w:val="both"/>
        <w:rPr>
          <w:lang w:val="es-419"/>
        </w:rPr>
      </w:pPr>
      <w:r>
        <w:t>Medio</w:t>
      </w:r>
    </w:p>
    <w:p w:rsidR="00513339" w:rsidRPr="00D16E7E" w:rsidRDefault="00513339" w:rsidP="00E8501D">
      <w:pPr>
        <w:pStyle w:val="Ttulo3"/>
        <w:jc w:val="both"/>
        <w:rPr>
          <w:lang w:val="es-419"/>
        </w:rPr>
      </w:pPr>
      <w:r w:rsidRPr="00D16E7E">
        <w:rPr>
          <w:lang w:val="es-419"/>
        </w:rPr>
        <w:t>Descripción</w:t>
      </w:r>
    </w:p>
    <w:p w:rsidR="00D12D76" w:rsidRDefault="00D12D76" w:rsidP="00E8501D">
      <w:pPr>
        <w:ind w:left="720"/>
        <w:jc w:val="both"/>
      </w:pPr>
      <w:r>
        <w:t xml:space="preserve">Al realizar una estimación corta de tiempo para el desarrollo del </w:t>
      </w:r>
      <w:r w:rsidR="005F40F6">
        <w:t>módulo, se origina un incumplimiento</w:t>
      </w:r>
      <w:r>
        <w:t xml:space="preserve"> para la entrega del módulo en las fechas pactadas con el cliente y mayores costos para el equipo encargado del desarrollo e implementación del módulo.</w:t>
      </w:r>
    </w:p>
    <w:p w:rsidR="00513339" w:rsidRPr="00D16E7E" w:rsidRDefault="00224941" w:rsidP="00E8501D">
      <w:pPr>
        <w:pStyle w:val="Ttulo3"/>
        <w:jc w:val="both"/>
        <w:rPr>
          <w:lang w:val="es-419"/>
        </w:rPr>
      </w:pPr>
      <w:r>
        <w:rPr>
          <w:lang w:val="es-419"/>
        </w:rPr>
        <w:t>Impacto</w:t>
      </w:r>
    </w:p>
    <w:p w:rsidR="00513339" w:rsidRPr="00E151BA" w:rsidRDefault="00F27218" w:rsidP="00E8501D">
      <w:pPr>
        <w:pStyle w:val="Textoindependiente"/>
        <w:numPr>
          <w:ilvl w:val="0"/>
          <w:numId w:val="23"/>
        </w:numPr>
        <w:jc w:val="both"/>
      </w:pPr>
      <w:r>
        <w:t xml:space="preserve">Operativo/Financiero: Generación de costos debido a una nueva planeación para el desarrollo del módulo. Inconformidad de los integrantes del equipo de </w:t>
      </w:r>
      <w:r w:rsidR="006E2E47">
        <w:t>trabajo</w:t>
      </w:r>
      <w:r>
        <w:t xml:space="preserve"> por incremento en el tiempo de trabajo o tareas que deben realizar. Inconformidad por parte del cliente ocasionada por retrasos en los entregables.</w:t>
      </w:r>
    </w:p>
    <w:p w:rsidR="00513339" w:rsidRDefault="00513339" w:rsidP="00E8501D">
      <w:pPr>
        <w:pStyle w:val="Ttulo3"/>
        <w:jc w:val="both"/>
      </w:pPr>
      <w:r>
        <w:t>Indic</w:t>
      </w:r>
      <w:r w:rsidR="00C97C00">
        <w:t>adores</w:t>
      </w:r>
    </w:p>
    <w:p w:rsidR="00224941" w:rsidRPr="00F27218" w:rsidRDefault="00F27218" w:rsidP="00E8501D">
      <w:pPr>
        <w:pStyle w:val="Textoindependiente"/>
        <w:numPr>
          <w:ilvl w:val="0"/>
          <w:numId w:val="23"/>
        </w:numPr>
        <w:jc w:val="both"/>
      </w:pPr>
      <w:r>
        <w:rPr>
          <w:lang w:val="es-AR"/>
        </w:rPr>
        <w:t>No lograr un avance significado del módulo para cierta fecha estipulada.</w:t>
      </w:r>
    </w:p>
    <w:p w:rsidR="00513339" w:rsidRPr="00D16E7E" w:rsidRDefault="00513339" w:rsidP="00E8501D">
      <w:pPr>
        <w:pStyle w:val="Ttulo3"/>
        <w:jc w:val="both"/>
        <w:rPr>
          <w:lang w:val="es-419"/>
        </w:rPr>
      </w:pPr>
      <w:r w:rsidRPr="00D16E7E">
        <w:rPr>
          <w:lang w:val="es-419"/>
        </w:rPr>
        <w:lastRenderedPageBreak/>
        <w:t>Estrategia</w:t>
      </w:r>
      <w:r>
        <w:t xml:space="preserve"> de</w:t>
      </w:r>
      <w:r w:rsidRPr="00D16E7E">
        <w:rPr>
          <w:lang w:val="es-419"/>
        </w:rPr>
        <w:t xml:space="preserve"> Mitigación</w:t>
      </w:r>
    </w:p>
    <w:p w:rsidR="00513339" w:rsidRPr="00D16E7E" w:rsidRDefault="00F27218" w:rsidP="00E8501D">
      <w:pPr>
        <w:pStyle w:val="Textoindependiente"/>
        <w:jc w:val="both"/>
      </w:pPr>
      <w:r>
        <w:rPr>
          <w:lang w:val="es-419"/>
        </w:rPr>
        <w:t>Realizar una correcta planeación donde se contemplen todas las etapas del proyecto y se estime el tiempo correcto para su desarrollo e implementación.</w:t>
      </w:r>
    </w:p>
    <w:p w:rsidR="00513339" w:rsidRDefault="00513339" w:rsidP="00E8501D">
      <w:pPr>
        <w:pStyle w:val="Ttulo3"/>
        <w:jc w:val="both"/>
      </w:pPr>
      <w:r>
        <w:t>Plan de</w:t>
      </w:r>
      <w:r w:rsidRPr="00513339">
        <w:rPr>
          <w:lang w:val="es-BO"/>
        </w:rPr>
        <w:t xml:space="preserve"> Contingencia</w:t>
      </w:r>
    </w:p>
    <w:p w:rsidR="001516E0" w:rsidRDefault="00F27218" w:rsidP="00E8501D">
      <w:pPr>
        <w:pStyle w:val="Textoindependiente"/>
        <w:jc w:val="both"/>
        <w:rPr>
          <w:lang w:val="es-419"/>
        </w:rPr>
      </w:pPr>
      <w:r>
        <w:rPr>
          <w:lang w:val="es-419"/>
        </w:rPr>
        <w:t>Realizar nuevo</w:t>
      </w:r>
      <w:r w:rsidR="00B912EF">
        <w:rPr>
          <w:lang w:val="es-419"/>
        </w:rPr>
        <w:t>s acuerdos con</w:t>
      </w:r>
      <w:r w:rsidR="00946CB2">
        <w:rPr>
          <w:lang w:val="es-419"/>
        </w:rPr>
        <w:t xml:space="preserve"> el cliente donde se estime un nuevo tiempo para la entrega y que se logre de alguna manera una satisfacción para el cliente.</w:t>
      </w:r>
    </w:p>
    <w:p w:rsidR="00224941" w:rsidRPr="00D16E7E" w:rsidRDefault="00224941" w:rsidP="00E8501D">
      <w:pPr>
        <w:pStyle w:val="Textoindependiente"/>
        <w:jc w:val="both"/>
      </w:pPr>
    </w:p>
    <w:p w:rsidR="001516E0" w:rsidRDefault="00224941" w:rsidP="00E8501D">
      <w:pPr>
        <w:pStyle w:val="Ttulo2"/>
        <w:jc w:val="both"/>
      </w:pPr>
      <w:r w:rsidRPr="00224941">
        <w:t>R.3 El módulo no cumple  en su totalidad el funcionamiento con respecto a los requisitos funcionales presentados.</w:t>
      </w:r>
    </w:p>
    <w:p w:rsidR="001516E0" w:rsidRPr="007C6E04" w:rsidRDefault="001516E0" w:rsidP="00E8501D">
      <w:pPr>
        <w:pStyle w:val="Ttulo3"/>
        <w:jc w:val="both"/>
        <w:rPr>
          <w:lang w:val="es-419"/>
        </w:rPr>
      </w:pPr>
      <w:r w:rsidRPr="00D16E7E">
        <w:rPr>
          <w:lang w:val="es-419"/>
        </w:rPr>
        <w:t>Magnitud</w:t>
      </w:r>
      <w:r>
        <w:t xml:space="preserve"> de</w:t>
      </w:r>
      <w:r w:rsidRPr="00D16E7E">
        <w:rPr>
          <w:lang w:val="es-419"/>
        </w:rPr>
        <w:t xml:space="preserve"> Riesgo</w:t>
      </w:r>
    </w:p>
    <w:p w:rsidR="001516E0" w:rsidRPr="00D16E7E" w:rsidRDefault="001516E0" w:rsidP="00E8501D">
      <w:pPr>
        <w:pStyle w:val="Textoindependiente"/>
        <w:jc w:val="both"/>
        <w:rPr>
          <w:lang w:val="es-419"/>
        </w:rPr>
      </w:pPr>
      <w:r w:rsidRPr="007C6E04">
        <w:rPr>
          <w:lang w:val="es-419"/>
        </w:rPr>
        <w:t>Muy</w:t>
      </w:r>
      <w:r>
        <w:t xml:space="preserve"> alto</w:t>
      </w:r>
    </w:p>
    <w:p w:rsidR="001516E0" w:rsidRPr="00D16E7E" w:rsidRDefault="001516E0" w:rsidP="00E8501D">
      <w:pPr>
        <w:pStyle w:val="Ttulo3"/>
        <w:jc w:val="both"/>
        <w:rPr>
          <w:lang w:val="es-419"/>
        </w:rPr>
      </w:pPr>
      <w:r w:rsidRPr="00D16E7E">
        <w:rPr>
          <w:lang w:val="es-419"/>
        </w:rPr>
        <w:t>Descripción</w:t>
      </w:r>
    </w:p>
    <w:p w:rsidR="001516E0" w:rsidRPr="00D16E7E" w:rsidRDefault="00224941" w:rsidP="00E8501D">
      <w:pPr>
        <w:pStyle w:val="Textoindependiente"/>
        <w:jc w:val="both"/>
        <w:rPr>
          <w:lang w:val="es-419"/>
        </w:rPr>
      </w:pPr>
      <w:r w:rsidRPr="004C0FAF">
        <w:t>En la implementación del módulo se encuentra que este no cumple con las especificaciones dadas en los requisitos funcionales, desencadenando ciertos inconvenientes e insatisfacción con el trabajo que ha sido entregado al cliente.</w:t>
      </w:r>
      <w:r>
        <w:rPr>
          <w:rFonts w:eastAsia="SimSun" w:cs="Arial"/>
          <w:sz w:val="18"/>
          <w:szCs w:val="18"/>
          <w:lang w:eastAsia="zh-CN"/>
        </w:rPr>
        <w:t xml:space="preserve">  </w:t>
      </w:r>
      <w:r w:rsidR="001516E0">
        <w:rPr>
          <w:lang w:val="es-AR"/>
        </w:rPr>
        <w:t>.</w:t>
      </w:r>
    </w:p>
    <w:p w:rsidR="001516E0" w:rsidRPr="00D16E7E" w:rsidRDefault="001516E0" w:rsidP="00E8501D">
      <w:pPr>
        <w:pStyle w:val="Ttulo3"/>
        <w:jc w:val="both"/>
        <w:rPr>
          <w:lang w:val="es-419"/>
        </w:rPr>
      </w:pPr>
      <w:r w:rsidRPr="00D16E7E">
        <w:rPr>
          <w:lang w:val="es-419"/>
        </w:rPr>
        <w:t>Impactos</w:t>
      </w:r>
    </w:p>
    <w:p w:rsidR="001516E0" w:rsidRPr="00E151BA" w:rsidRDefault="00224941" w:rsidP="00E8501D">
      <w:pPr>
        <w:pStyle w:val="Textoindependiente"/>
        <w:numPr>
          <w:ilvl w:val="0"/>
          <w:numId w:val="23"/>
        </w:numPr>
        <w:jc w:val="both"/>
      </w:pPr>
      <w:r>
        <w:t xml:space="preserve">Financiero/Imagen: Insatisfacción por parte del cliente, pérdida de credibilidad y confianza en el equipo de </w:t>
      </w:r>
      <w:r w:rsidR="006E2E47">
        <w:t>trabajo</w:t>
      </w:r>
      <w:r>
        <w:t>. Generación de costos por incumplimiento de cláusulas de los contratos establecidos.</w:t>
      </w:r>
      <w:r>
        <w:rPr>
          <w:rFonts w:eastAsia="SimSun" w:cs="Arial"/>
          <w:sz w:val="18"/>
          <w:szCs w:val="18"/>
          <w:lang w:eastAsia="zh-CN"/>
        </w:rPr>
        <w:t xml:space="preserve">  </w:t>
      </w:r>
    </w:p>
    <w:p w:rsidR="001516E0" w:rsidRDefault="001516E0" w:rsidP="00E8501D">
      <w:pPr>
        <w:pStyle w:val="Ttulo3"/>
        <w:jc w:val="both"/>
      </w:pPr>
      <w:r>
        <w:t>Indica</w:t>
      </w:r>
      <w:r w:rsidR="00C97C00">
        <w:t>dores</w:t>
      </w:r>
    </w:p>
    <w:p w:rsidR="001516E0" w:rsidRPr="00500AFD" w:rsidRDefault="00500AFD" w:rsidP="00E8501D">
      <w:pPr>
        <w:pStyle w:val="Textoindependiente"/>
        <w:numPr>
          <w:ilvl w:val="0"/>
          <w:numId w:val="23"/>
        </w:numPr>
        <w:jc w:val="both"/>
      </w:pPr>
      <w:r>
        <w:t>Al realizar las respectivas pruebas, no se obtuvieron los resultados esperados.</w:t>
      </w:r>
    </w:p>
    <w:p w:rsidR="001516E0" w:rsidRDefault="001516E0" w:rsidP="00E8501D">
      <w:pPr>
        <w:pStyle w:val="Ttulo3"/>
        <w:jc w:val="both"/>
        <w:rPr>
          <w:lang w:val="es-419"/>
        </w:rPr>
      </w:pPr>
      <w:r w:rsidRPr="00D16E7E">
        <w:rPr>
          <w:lang w:val="es-419"/>
        </w:rPr>
        <w:t>Estrategia</w:t>
      </w:r>
      <w:r>
        <w:t xml:space="preserve"> de</w:t>
      </w:r>
      <w:r w:rsidRPr="00D16E7E">
        <w:rPr>
          <w:lang w:val="es-419"/>
        </w:rPr>
        <w:t xml:space="preserve"> Mitigación</w:t>
      </w:r>
    </w:p>
    <w:p w:rsidR="00500AFD" w:rsidRPr="00500AFD" w:rsidRDefault="00500AFD" w:rsidP="00E8501D">
      <w:pPr>
        <w:ind w:left="720"/>
        <w:jc w:val="both"/>
        <w:rPr>
          <w:lang w:val="es-419"/>
        </w:rPr>
      </w:pPr>
      <w:r>
        <w:rPr>
          <w:lang w:val="es-419"/>
        </w:rPr>
        <w:t>Realizar las respectivas revisiones al inicio del proyecto, para verificar que los requisitos funcionales estén bien descritos y sean claros para el equipo de desarrollo y así poder implementar las funcionalidades correctamente.</w:t>
      </w:r>
    </w:p>
    <w:p w:rsidR="001516E0" w:rsidRDefault="001516E0" w:rsidP="00E8501D">
      <w:pPr>
        <w:pStyle w:val="Ttulo3"/>
        <w:jc w:val="both"/>
      </w:pPr>
      <w:r>
        <w:t>Plan de</w:t>
      </w:r>
      <w:r w:rsidRPr="00513339">
        <w:rPr>
          <w:lang w:val="es-BO"/>
        </w:rPr>
        <w:t xml:space="preserve"> Contingencia</w:t>
      </w:r>
    </w:p>
    <w:p w:rsidR="00DB61F8" w:rsidRDefault="00500AFD" w:rsidP="00E8501D">
      <w:pPr>
        <w:pStyle w:val="Textoindependiente"/>
        <w:jc w:val="both"/>
        <w:rPr>
          <w:lang w:val="es-419"/>
        </w:rPr>
      </w:pPr>
      <w:r>
        <w:rPr>
          <w:lang w:val="es-419"/>
        </w:rPr>
        <w:t xml:space="preserve">Establecer una vía de comunicación con el cliente donde se pueda dar a conocer los motivos del incumplimiento en el funcionamiento del producto. Tratar de llegar a un  nuevo acuerdo en el que se minimicen los gastos por incumplimiento de cláusulas en el contrato y poder entregar al cliente un producto </w:t>
      </w:r>
      <w:r w:rsidR="007B6E1C">
        <w:rPr>
          <w:lang w:val="es-419"/>
        </w:rPr>
        <w:t>bajo los requerimientos acordados y que se cumpla la expectativa del cliente.</w:t>
      </w:r>
    </w:p>
    <w:p w:rsidR="001C292A" w:rsidRPr="00D16E7E" w:rsidRDefault="001C292A" w:rsidP="001C292A">
      <w:pPr>
        <w:pStyle w:val="Textoindependiente"/>
      </w:pPr>
    </w:p>
    <w:p w:rsidR="00550F2C" w:rsidRDefault="00550F2C" w:rsidP="009407F7">
      <w:pPr>
        <w:pStyle w:val="Textoindependiente"/>
        <w:rPr>
          <w:lang w:val="es-419"/>
        </w:rPr>
      </w:pPr>
    </w:p>
    <w:p w:rsidR="00550F2C" w:rsidRDefault="00550F2C" w:rsidP="009407F7">
      <w:pPr>
        <w:pStyle w:val="Textoindependiente"/>
        <w:rPr>
          <w:lang w:val="es-419"/>
        </w:rPr>
      </w:pPr>
    </w:p>
    <w:p w:rsidR="00550F2C" w:rsidRDefault="00550F2C" w:rsidP="009407F7">
      <w:pPr>
        <w:pStyle w:val="Textoindependiente"/>
        <w:rPr>
          <w:lang w:val="es-419"/>
        </w:rPr>
      </w:pPr>
    </w:p>
    <w:p w:rsidR="009407F7" w:rsidRPr="0068007F" w:rsidRDefault="009407F7" w:rsidP="0068007F">
      <w:pPr>
        <w:pStyle w:val="Textoindependiente"/>
        <w:ind w:left="0"/>
        <w:rPr>
          <w:lang w:val="es-419"/>
        </w:rPr>
      </w:pPr>
    </w:p>
    <w:sectPr w:rsidR="009407F7" w:rsidRPr="0068007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D1A" w:rsidRDefault="001C7D1A">
      <w:pPr>
        <w:spacing w:line="240" w:lineRule="auto"/>
      </w:pPr>
      <w:r>
        <w:separator/>
      </w:r>
    </w:p>
  </w:endnote>
  <w:endnote w:type="continuationSeparator" w:id="0">
    <w:p w:rsidR="001C7D1A" w:rsidRDefault="001C7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2EF" w:rsidRDefault="00B912E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B912EF" w:rsidRDefault="00B912E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912EF">
      <w:tc>
        <w:tcPr>
          <w:tcW w:w="3162" w:type="dxa"/>
          <w:tcBorders>
            <w:top w:val="nil"/>
            <w:left w:val="nil"/>
            <w:bottom w:val="nil"/>
            <w:right w:val="nil"/>
          </w:tcBorders>
        </w:tcPr>
        <w:p w:rsidR="00B912EF" w:rsidRDefault="00B912EF">
          <w:pPr>
            <w:ind w:right="360"/>
          </w:pPr>
          <w:proofErr w:type="spellStart"/>
          <w:r>
            <w:t>Confidential</w:t>
          </w:r>
          <w:proofErr w:type="spellEnd"/>
        </w:p>
      </w:tc>
      <w:tc>
        <w:tcPr>
          <w:tcW w:w="3162" w:type="dxa"/>
          <w:tcBorders>
            <w:top w:val="nil"/>
            <w:left w:val="nil"/>
            <w:bottom w:val="nil"/>
            <w:right w:val="nil"/>
          </w:tcBorders>
        </w:tcPr>
        <w:p w:rsidR="00B912EF" w:rsidRDefault="00B912EF" w:rsidP="00846C1A">
          <w:pPr>
            <w:jc w:val="center"/>
          </w:pPr>
          <w:r>
            <w:sym w:font="Symbol" w:char="F0D3"/>
          </w:r>
          <w:r>
            <w:t xml:space="preserve">Universidad del Quindío, </w:t>
          </w:r>
          <w:r>
            <w:fldChar w:fldCharType="begin"/>
          </w:r>
          <w:r>
            <w:instrText xml:space="preserve"> DATE \@ "yyyy" </w:instrText>
          </w:r>
          <w:r>
            <w:fldChar w:fldCharType="separate"/>
          </w:r>
          <w:r w:rsidR="00CB7B4A">
            <w:rPr>
              <w:noProof/>
            </w:rPr>
            <w:t>2014</w:t>
          </w:r>
          <w:r>
            <w:fldChar w:fldCharType="end"/>
          </w:r>
        </w:p>
      </w:tc>
      <w:tc>
        <w:tcPr>
          <w:tcW w:w="3162" w:type="dxa"/>
          <w:tcBorders>
            <w:top w:val="nil"/>
            <w:left w:val="nil"/>
            <w:bottom w:val="nil"/>
            <w:right w:val="nil"/>
          </w:tcBorders>
        </w:tcPr>
        <w:p w:rsidR="00B912EF" w:rsidRDefault="00B912E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B7B4A">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B7B4A">
            <w:rPr>
              <w:rStyle w:val="Nmerodepgina"/>
              <w:noProof/>
            </w:rPr>
            <w:t>6</w:t>
          </w:r>
          <w:r>
            <w:rPr>
              <w:rStyle w:val="Nmerodepgina"/>
            </w:rPr>
            <w:fldChar w:fldCharType="end"/>
          </w:r>
        </w:p>
      </w:tc>
    </w:tr>
  </w:tbl>
  <w:p w:rsidR="00B912EF" w:rsidRDefault="00B912E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2EF" w:rsidRDefault="00B912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D1A" w:rsidRDefault="001C7D1A">
      <w:pPr>
        <w:spacing w:line="240" w:lineRule="auto"/>
      </w:pPr>
      <w:r>
        <w:separator/>
      </w:r>
    </w:p>
  </w:footnote>
  <w:footnote w:type="continuationSeparator" w:id="0">
    <w:p w:rsidR="001C7D1A" w:rsidRDefault="001C7D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2EF" w:rsidRDefault="00B912EF">
    <w:pPr>
      <w:rPr>
        <w:sz w:val="24"/>
      </w:rPr>
    </w:pPr>
  </w:p>
  <w:p w:rsidR="00B912EF" w:rsidRDefault="00B912EF">
    <w:pPr>
      <w:pBdr>
        <w:top w:val="single" w:sz="6" w:space="1" w:color="auto"/>
      </w:pBdr>
      <w:rPr>
        <w:sz w:val="24"/>
      </w:rPr>
    </w:pPr>
  </w:p>
  <w:p w:rsidR="00B912EF" w:rsidRDefault="00B912EF" w:rsidP="001F28B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rsidR="00B912EF" w:rsidRDefault="00B912EF" w:rsidP="001F28B2">
    <w:pPr>
      <w:pBdr>
        <w:bottom w:val="single" w:sz="6" w:space="1" w:color="auto"/>
      </w:pBdr>
      <w:rPr>
        <w:sz w:val="24"/>
      </w:rPr>
    </w:pPr>
    <w:r>
      <w:rPr>
        <w:rFonts w:ascii="Arial" w:hAnsi="Arial"/>
        <w:b/>
        <w:sz w:val="36"/>
      </w:rPr>
      <w:fldChar w:fldCharType="end"/>
    </w:r>
  </w:p>
  <w:p w:rsidR="00B912EF" w:rsidRDefault="00B912E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912EF">
      <w:tc>
        <w:tcPr>
          <w:tcW w:w="6379" w:type="dxa"/>
        </w:tcPr>
        <w:p w:rsidR="00B912EF" w:rsidRPr="004858C3" w:rsidRDefault="00B912EF" w:rsidP="001F28B2">
          <w:proofErr w:type="spellStart"/>
          <w:r>
            <w:rPr>
              <w:lang w:val="en-US"/>
            </w:rPr>
            <w:t>Módulo</w:t>
          </w:r>
          <w:proofErr w:type="spellEnd"/>
          <w:r>
            <w:rPr>
              <w:lang w:val="en-US"/>
            </w:rPr>
            <w:t xml:space="preserve">  de </w:t>
          </w:r>
          <w:proofErr w:type="spellStart"/>
          <w:r>
            <w:rPr>
              <w:lang w:val="en-US"/>
            </w:rPr>
            <w:t>Convocatorias</w:t>
          </w:r>
          <w:proofErr w:type="spellEnd"/>
        </w:p>
      </w:tc>
      <w:tc>
        <w:tcPr>
          <w:tcW w:w="3179" w:type="dxa"/>
        </w:tcPr>
        <w:p w:rsidR="00B912EF" w:rsidRDefault="00B912EF">
          <w:pPr>
            <w:tabs>
              <w:tab w:val="left" w:pos="1135"/>
            </w:tabs>
            <w:spacing w:before="40"/>
            <w:ind w:right="68"/>
          </w:pPr>
          <w:r>
            <w:t xml:space="preserve">  Versión:           1.0</w:t>
          </w:r>
        </w:p>
      </w:tc>
    </w:tr>
    <w:tr w:rsidR="00B912EF">
      <w:tc>
        <w:tcPr>
          <w:tcW w:w="6379" w:type="dxa"/>
        </w:tcPr>
        <w:p w:rsidR="00B912EF" w:rsidRDefault="00B912EF">
          <w:r>
            <w:t xml:space="preserve"> Lista de Riesgos</w:t>
          </w:r>
        </w:p>
      </w:tc>
      <w:tc>
        <w:tcPr>
          <w:tcW w:w="3179" w:type="dxa"/>
        </w:tcPr>
        <w:p w:rsidR="00B912EF" w:rsidRDefault="00B912EF" w:rsidP="001F28B2">
          <w:r>
            <w:t xml:space="preserve">  Date:  18/08/2014</w:t>
          </w:r>
        </w:p>
      </w:tc>
    </w:tr>
    <w:tr w:rsidR="00B912EF">
      <w:tc>
        <w:tcPr>
          <w:tcW w:w="9558" w:type="dxa"/>
          <w:gridSpan w:val="2"/>
        </w:tcPr>
        <w:p w:rsidR="00B912EF" w:rsidRDefault="00B912EF"/>
      </w:tc>
    </w:tr>
  </w:tbl>
  <w:p w:rsidR="00B912EF" w:rsidRDefault="00B912E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2EF" w:rsidRDefault="00B912E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D150B0"/>
    <w:multiLevelType w:val="hybridMultilevel"/>
    <w:tmpl w:val="69AC6C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1E137E"/>
    <w:multiLevelType w:val="multilevel"/>
    <w:tmpl w:val="1ED8C7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2B5E83"/>
    <w:multiLevelType w:val="hybridMultilevel"/>
    <w:tmpl w:val="2438CE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3"/>
  </w:num>
  <w:num w:numId="12">
    <w:abstractNumId w:val="11"/>
  </w:num>
  <w:num w:numId="13">
    <w:abstractNumId w:val="20"/>
  </w:num>
  <w:num w:numId="14">
    <w:abstractNumId w:val="10"/>
  </w:num>
  <w:num w:numId="15">
    <w:abstractNumId w:val="5"/>
  </w:num>
  <w:num w:numId="16">
    <w:abstractNumId w:val="19"/>
  </w:num>
  <w:num w:numId="17">
    <w:abstractNumId w:val="15"/>
  </w:num>
  <w:num w:numId="18">
    <w:abstractNumId w:val="7"/>
  </w:num>
  <w:num w:numId="19">
    <w:abstractNumId w:val="14"/>
  </w:num>
  <w:num w:numId="20">
    <w:abstractNumId w:val="9"/>
  </w:num>
  <w:num w:numId="21">
    <w:abstractNumId w:val="18"/>
  </w:num>
  <w:num w:numId="22">
    <w:abstractNumId w:val="6"/>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4A"/>
    <w:rsid w:val="00037E46"/>
    <w:rsid w:val="00104CF9"/>
    <w:rsid w:val="001050FE"/>
    <w:rsid w:val="00124DDF"/>
    <w:rsid w:val="001516E0"/>
    <w:rsid w:val="0017196A"/>
    <w:rsid w:val="00197CBB"/>
    <w:rsid w:val="001C292A"/>
    <w:rsid w:val="001C7D1A"/>
    <w:rsid w:val="001F28B2"/>
    <w:rsid w:val="0020104A"/>
    <w:rsid w:val="00224941"/>
    <w:rsid w:val="002335AD"/>
    <w:rsid w:val="002424A4"/>
    <w:rsid w:val="002A71F1"/>
    <w:rsid w:val="002E70CF"/>
    <w:rsid w:val="00343411"/>
    <w:rsid w:val="00360123"/>
    <w:rsid w:val="00374657"/>
    <w:rsid w:val="004154AA"/>
    <w:rsid w:val="00447620"/>
    <w:rsid w:val="00465E0E"/>
    <w:rsid w:val="004858C3"/>
    <w:rsid w:val="00500AFD"/>
    <w:rsid w:val="00513339"/>
    <w:rsid w:val="005440D2"/>
    <w:rsid w:val="00550F2C"/>
    <w:rsid w:val="005F40F6"/>
    <w:rsid w:val="00641EE2"/>
    <w:rsid w:val="00653996"/>
    <w:rsid w:val="0068007F"/>
    <w:rsid w:val="006C6896"/>
    <w:rsid w:val="006E2E47"/>
    <w:rsid w:val="0076052E"/>
    <w:rsid w:val="007B6E1C"/>
    <w:rsid w:val="007C6E04"/>
    <w:rsid w:val="00846C1A"/>
    <w:rsid w:val="009407F7"/>
    <w:rsid w:val="00946CB2"/>
    <w:rsid w:val="0096429A"/>
    <w:rsid w:val="00A06175"/>
    <w:rsid w:val="00AD38B8"/>
    <w:rsid w:val="00B65559"/>
    <w:rsid w:val="00B912EF"/>
    <w:rsid w:val="00BF2E75"/>
    <w:rsid w:val="00C86CC4"/>
    <w:rsid w:val="00C97C00"/>
    <w:rsid w:val="00CB32FF"/>
    <w:rsid w:val="00CB7B4A"/>
    <w:rsid w:val="00CE30D2"/>
    <w:rsid w:val="00D07802"/>
    <w:rsid w:val="00D12D76"/>
    <w:rsid w:val="00D16E7E"/>
    <w:rsid w:val="00D5014C"/>
    <w:rsid w:val="00DB61F8"/>
    <w:rsid w:val="00E00574"/>
    <w:rsid w:val="00E151BA"/>
    <w:rsid w:val="00E33A7C"/>
    <w:rsid w:val="00E8501D"/>
    <w:rsid w:val="00EB75A5"/>
    <w:rsid w:val="00ED1DCF"/>
    <w:rsid w:val="00EE1793"/>
    <w:rsid w:val="00F267E5"/>
    <w:rsid w:val="00F27218"/>
    <w:rsid w:val="00F85097"/>
    <w:rsid w:val="00F97B59"/>
    <w:rsid w:val="00FD798B"/>
    <w:rsid w:val="00FF34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9A59D14-25B4-4A7F-B6BF-B5E81BBD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Software%20III%202014\proyecto-software\Documentos%20del%20Proyecto\rup_rskls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rup_rsklst</Template>
  <TotalTime>842</TotalTime>
  <Pages>1</Pages>
  <Words>1147</Words>
  <Characters>6314</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Nolberto</dc:creator>
  <cp:keywords/>
  <dc:description/>
  <cp:lastModifiedBy>USER</cp:lastModifiedBy>
  <cp:revision>28</cp:revision>
  <cp:lastPrinted>2014-08-17T15:55:00Z</cp:lastPrinted>
  <dcterms:created xsi:type="dcterms:W3CDTF">2014-08-17T15:53:00Z</dcterms:created>
  <dcterms:modified xsi:type="dcterms:W3CDTF">2014-08-19T04:36:00Z</dcterms:modified>
</cp:coreProperties>
</file>