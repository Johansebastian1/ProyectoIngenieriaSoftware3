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4FEB" w:rsidRDefault="00E24FEB" w:rsidP="00E24FEB">
      <w:pPr>
        <w:pStyle w:val="Puesto"/>
        <w:ind w:left="2880"/>
        <w:jc w:val="left"/>
      </w:pPr>
      <w:r>
        <w:t xml:space="preserve">      </w:t>
      </w:r>
      <w:r w:rsidR="00F55460">
        <w:fldChar w:fldCharType="begin"/>
      </w:r>
      <w:r w:rsidR="00F55460">
        <w:instrText xml:space="preserve"> SUBJECT  \* MERGEFORMAT </w:instrText>
      </w:r>
      <w:r w:rsidR="00F55460">
        <w:fldChar w:fldCharType="separate"/>
      </w:r>
      <w:r w:rsidR="001E3D17">
        <w:t>Sistema de Información Integrado</w:t>
      </w:r>
      <w:r w:rsidR="00F55460">
        <w:fldChar w:fldCharType="end"/>
      </w:r>
    </w:p>
    <w:p w:rsidR="00AE254B" w:rsidRDefault="00E24FEB" w:rsidP="00E604CB">
      <w:pPr>
        <w:pStyle w:val="Puesto"/>
        <w:jc w:val="left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E3D17">
        <w:t xml:space="preserve"> </w:t>
      </w:r>
      <w:r>
        <w:t xml:space="preserve">     Módulo </w:t>
      </w:r>
      <w:r w:rsidR="001E3D17">
        <w:t>Convocatoria</w:t>
      </w:r>
    </w:p>
    <w:p w:rsidR="001E3D17" w:rsidRDefault="0089203F" w:rsidP="001E3D17">
      <w:pPr>
        <w:pStyle w:val="Puesto"/>
        <w:jc w:val="right"/>
        <w:rPr>
          <w:lang w:val="es-ES"/>
        </w:rPr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1E3D17" w:rsidRPr="001E3D17">
        <w:rPr>
          <w:lang w:val="es-ES"/>
        </w:rPr>
        <w:t xml:space="preserve"> </w:t>
      </w:r>
      <w:r w:rsidR="00E604CB">
        <w:rPr>
          <w:lang w:val="es-ES"/>
        </w:rPr>
        <w:t xml:space="preserve">Especificación </w:t>
      </w:r>
      <w:r w:rsidR="004430E2">
        <w:rPr>
          <w:lang w:val="es-ES"/>
        </w:rPr>
        <w:t>de</w:t>
      </w:r>
      <w:r w:rsidR="001E3D17">
        <w:rPr>
          <w:lang w:val="es-ES"/>
        </w:rPr>
        <w:t xml:space="preserve"> Caso de Uso</w:t>
      </w:r>
      <w:r w:rsidR="00E604CB">
        <w:rPr>
          <w:lang w:val="es-ES"/>
        </w:rPr>
        <w:t xml:space="preserve"> y Realización</w:t>
      </w:r>
      <w:r w:rsidR="001E3D17">
        <w:rPr>
          <w:lang w:val="es-ES"/>
        </w:rPr>
        <w:t>:</w:t>
      </w:r>
    </w:p>
    <w:p w:rsidR="00D73806" w:rsidRPr="00D73806" w:rsidRDefault="001E3D17">
      <w:pPr>
        <w:pStyle w:val="Puesto"/>
        <w:jc w:val="right"/>
        <w:rPr>
          <w:u w:val="single"/>
        </w:rPr>
      </w:pPr>
      <w:r>
        <w:t xml:space="preserve"> </w:t>
      </w:r>
      <w:r w:rsidR="0089203F">
        <w:fldChar w:fldCharType="end"/>
      </w:r>
      <w:r w:rsidR="00D73806" w:rsidRPr="00D73806">
        <w:rPr>
          <w:u w:val="single"/>
        </w:rPr>
        <w:t>Personalizar Convocatoria y/o Servicio</w:t>
      </w:r>
      <w:r w:rsidR="00D73806">
        <w:rPr>
          <w:u w:val="single"/>
        </w:rPr>
        <w:t>-</w:t>
      </w:r>
      <w:r w:rsidR="00D73806" w:rsidRPr="00D73806">
        <w:rPr>
          <w:u w:val="single"/>
        </w:rPr>
        <w:t xml:space="preserve"> </w:t>
      </w:r>
    </w:p>
    <w:p w:rsidR="00AE254B" w:rsidRPr="00E24FEB" w:rsidRDefault="00B73F7E">
      <w:pPr>
        <w:pStyle w:val="Puesto"/>
        <w:jc w:val="right"/>
        <w:rPr>
          <w:u w:val="single"/>
        </w:rPr>
      </w:pPr>
      <w:r>
        <w:rPr>
          <w:u w:val="single"/>
          <w:lang w:val="es-ES"/>
        </w:rPr>
        <w:t>Plantillas</w:t>
      </w:r>
    </w:p>
    <w:p w:rsidR="00AE254B" w:rsidRDefault="00AE254B">
      <w:pPr>
        <w:pStyle w:val="Puesto"/>
        <w:jc w:val="right"/>
      </w:pPr>
    </w:p>
    <w:p w:rsidR="00AE254B" w:rsidRDefault="001E3D17">
      <w:pPr>
        <w:pStyle w:val="Puesto"/>
        <w:jc w:val="right"/>
        <w:rPr>
          <w:sz w:val="28"/>
        </w:rPr>
      </w:pPr>
      <w:r>
        <w:rPr>
          <w:sz w:val="28"/>
        </w:rPr>
        <w:t>Versión</w:t>
      </w:r>
      <w:r w:rsidR="0000524D">
        <w:rPr>
          <w:sz w:val="28"/>
        </w:rPr>
        <w:t xml:space="preserve"> &lt;1.1</w:t>
      </w:r>
      <w:r w:rsidR="0089203F">
        <w:rPr>
          <w:sz w:val="28"/>
        </w:rPr>
        <w:t>&gt;</w:t>
      </w:r>
    </w:p>
    <w:p w:rsidR="00AE254B" w:rsidRDefault="00AE254B">
      <w:pPr>
        <w:pStyle w:val="Puesto"/>
        <w:rPr>
          <w:sz w:val="28"/>
        </w:rPr>
      </w:pPr>
    </w:p>
    <w:p w:rsidR="00AE254B" w:rsidRDefault="00AE254B">
      <w:pPr>
        <w:sectPr w:rsidR="00AE254B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AE254B" w:rsidRDefault="00AE254B" w:rsidP="001F7F5B">
      <w:pPr>
        <w:pStyle w:val="Puesto"/>
        <w:jc w:val="left"/>
      </w:pPr>
    </w:p>
    <w:p w:rsidR="001F7F5B" w:rsidRPr="00E457DD" w:rsidRDefault="001F7F5B" w:rsidP="001F7F5B">
      <w:pPr>
        <w:pStyle w:val="Puesto"/>
      </w:pPr>
      <w:r w:rsidRPr="00E457DD">
        <w:t>Historial de Revisiones</w:t>
      </w:r>
    </w:p>
    <w:tbl>
      <w:tblPr>
        <w:tblW w:w="963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431"/>
      </w:tblGrid>
      <w:tr w:rsidR="001F7F5B" w:rsidRPr="00E457DD" w:rsidTr="001F7F5B">
        <w:tc>
          <w:tcPr>
            <w:tcW w:w="2304" w:type="dxa"/>
          </w:tcPr>
          <w:p w:rsidR="001F7F5B" w:rsidRPr="00E457DD" w:rsidRDefault="001F7F5B" w:rsidP="000A2F9D">
            <w:pPr>
              <w:pStyle w:val="Tabletext"/>
              <w:jc w:val="center"/>
              <w:rPr>
                <w:b/>
              </w:rPr>
            </w:pPr>
            <w:r w:rsidRPr="00E457DD">
              <w:rPr>
                <w:b/>
              </w:rPr>
              <w:t>Fecha</w:t>
            </w:r>
          </w:p>
        </w:tc>
        <w:tc>
          <w:tcPr>
            <w:tcW w:w="1152" w:type="dxa"/>
          </w:tcPr>
          <w:p w:rsidR="001F7F5B" w:rsidRPr="00E457DD" w:rsidRDefault="001F7F5B" w:rsidP="000A2F9D">
            <w:pPr>
              <w:pStyle w:val="Tabletext"/>
              <w:jc w:val="center"/>
              <w:rPr>
                <w:b/>
              </w:rPr>
            </w:pPr>
            <w:r w:rsidRPr="00E457DD">
              <w:rPr>
                <w:b/>
              </w:rPr>
              <w:t>Versión</w:t>
            </w:r>
          </w:p>
        </w:tc>
        <w:tc>
          <w:tcPr>
            <w:tcW w:w="3744" w:type="dxa"/>
          </w:tcPr>
          <w:p w:rsidR="001F7F5B" w:rsidRPr="00E457DD" w:rsidRDefault="001F7F5B" w:rsidP="000A2F9D">
            <w:pPr>
              <w:pStyle w:val="Tabletext"/>
              <w:jc w:val="center"/>
              <w:rPr>
                <w:b/>
              </w:rPr>
            </w:pPr>
            <w:r w:rsidRPr="00E457DD">
              <w:rPr>
                <w:b/>
              </w:rPr>
              <w:t>Descripción</w:t>
            </w:r>
          </w:p>
        </w:tc>
        <w:tc>
          <w:tcPr>
            <w:tcW w:w="2431" w:type="dxa"/>
          </w:tcPr>
          <w:p w:rsidR="001F7F5B" w:rsidRPr="00E457DD" w:rsidRDefault="001F7F5B" w:rsidP="000A2F9D">
            <w:pPr>
              <w:pStyle w:val="Tabletext"/>
              <w:jc w:val="center"/>
              <w:rPr>
                <w:b/>
              </w:rPr>
            </w:pPr>
            <w:r w:rsidRPr="00E457DD">
              <w:rPr>
                <w:b/>
              </w:rPr>
              <w:t>Autor</w:t>
            </w:r>
          </w:p>
        </w:tc>
      </w:tr>
      <w:tr w:rsidR="001F7F5B" w:rsidTr="001F7F5B">
        <w:tc>
          <w:tcPr>
            <w:tcW w:w="2304" w:type="dxa"/>
          </w:tcPr>
          <w:p w:rsidR="001F7F5B" w:rsidRPr="00CD5DD9" w:rsidRDefault="001F7F5B" w:rsidP="000A2F9D">
            <w:pPr>
              <w:pStyle w:val="Tabletext"/>
            </w:pPr>
            <w:r>
              <w:t>07/</w:t>
            </w:r>
            <w:proofErr w:type="spellStart"/>
            <w:r>
              <w:t>Sep</w:t>
            </w:r>
            <w:proofErr w:type="spellEnd"/>
            <w:r>
              <w:t>/2014</w:t>
            </w:r>
          </w:p>
        </w:tc>
        <w:tc>
          <w:tcPr>
            <w:tcW w:w="1152" w:type="dxa"/>
          </w:tcPr>
          <w:p w:rsidR="001F7F5B" w:rsidRPr="00CD5DD9" w:rsidRDefault="001F7F5B" w:rsidP="000A2F9D">
            <w:pPr>
              <w:pStyle w:val="Tabletext"/>
            </w:pPr>
            <w:r w:rsidRPr="00CD5DD9">
              <w:t>1.0</w:t>
            </w:r>
          </w:p>
        </w:tc>
        <w:tc>
          <w:tcPr>
            <w:tcW w:w="3744" w:type="dxa"/>
          </w:tcPr>
          <w:p w:rsidR="001F7F5B" w:rsidRPr="00CD5DD9" w:rsidRDefault="001F7F5B" w:rsidP="000A2F9D">
            <w:pPr>
              <w:pStyle w:val="Tabletext"/>
            </w:pPr>
            <w:r w:rsidRPr="00CD5DD9">
              <w:t>Versión inicial del documento</w:t>
            </w:r>
          </w:p>
        </w:tc>
        <w:tc>
          <w:tcPr>
            <w:tcW w:w="2431" w:type="dxa"/>
          </w:tcPr>
          <w:p w:rsidR="001F7F5B" w:rsidRPr="00CD5DD9" w:rsidRDefault="001F7F5B" w:rsidP="000A2F9D">
            <w:pPr>
              <w:pStyle w:val="Tabletext"/>
            </w:pPr>
            <w:proofErr w:type="spellStart"/>
            <w:r>
              <w:t>Jhonatan</w:t>
            </w:r>
            <w:proofErr w:type="spellEnd"/>
            <w:r>
              <w:t xml:space="preserve"> Steven López G.</w:t>
            </w:r>
          </w:p>
        </w:tc>
      </w:tr>
      <w:tr w:rsidR="0000524D" w:rsidTr="001F7F5B">
        <w:tc>
          <w:tcPr>
            <w:tcW w:w="2304" w:type="dxa"/>
          </w:tcPr>
          <w:p w:rsidR="0000524D" w:rsidRPr="00CD5DD9" w:rsidRDefault="0000524D" w:rsidP="0000524D">
            <w:pPr>
              <w:pStyle w:val="Tabletext"/>
            </w:pPr>
            <w:r>
              <w:t>10/</w:t>
            </w:r>
            <w:proofErr w:type="spellStart"/>
            <w:r>
              <w:t>Sep</w:t>
            </w:r>
            <w:proofErr w:type="spellEnd"/>
            <w:r>
              <w:t>/2014</w:t>
            </w:r>
          </w:p>
        </w:tc>
        <w:tc>
          <w:tcPr>
            <w:tcW w:w="1152" w:type="dxa"/>
          </w:tcPr>
          <w:p w:rsidR="0000524D" w:rsidRPr="00CD5DD9" w:rsidRDefault="0000524D" w:rsidP="0000524D">
            <w:pPr>
              <w:pStyle w:val="Tabletext"/>
            </w:pPr>
            <w:r>
              <w:t>1.1</w:t>
            </w:r>
          </w:p>
        </w:tc>
        <w:tc>
          <w:tcPr>
            <w:tcW w:w="3744" w:type="dxa"/>
          </w:tcPr>
          <w:p w:rsidR="0000524D" w:rsidRPr="00CD5DD9" w:rsidRDefault="0000524D" w:rsidP="0000524D">
            <w:pPr>
              <w:pStyle w:val="Tabletext"/>
            </w:pPr>
            <w:r>
              <w:t>Modificación diagrama se clases</w:t>
            </w:r>
          </w:p>
        </w:tc>
        <w:tc>
          <w:tcPr>
            <w:tcW w:w="2431" w:type="dxa"/>
          </w:tcPr>
          <w:p w:rsidR="0000524D" w:rsidRPr="00CD5DD9" w:rsidRDefault="0000524D" w:rsidP="0000524D">
            <w:pPr>
              <w:pStyle w:val="Tabletext"/>
            </w:pPr>
            <w:proofErr w:type="spellStart"/>
            <w:r>
              <w:t>Jhonatan</w:t>
            </w:r>
            <w:proofErr w:type="spellEnd"/>
            <w:r>
              <w:t xml:space="preserve"> Steven López G.</w:t>
            </w:r>
          </w:p>
        </w:tc>
      </w:tr>
      <w:tr w:rsidR="001F7F5B" w:rsidTr="001F7F5B">
        <w:tc>
          <w:tcPr>
            <w:tcW w:w="2304" w:type="dxa"/>
          </w:tcPr>
          <w:p w:rsidR="001F7F5B" w:rsidRDefault="001F7F5B" w:rsidP="000A2F9D">
            <w:pPr>
              <w:pStyle w:val="Tabletext"/>
            </w:pPr>
          </w:p>
        </w:tc>
        <w:tc>
          <w:tcPr>
            <w:tcW w:w="1152" w:type="dxa"/>
          </w:tcPr>
          <w:p w:rsidR="001F7F5B" w:rsidRDefault="001F7F5B" w:rsidP="000A2F9D">
            <w:pPr>
              <w:pStyle w:val="Tabletext"/>
            </w:pPr>
          </w:p>
        </w:tc>
        <w:tc>
          <w:tcPr>
            <w:tcW w:w="3744" w:type="dxa"/>
          </w:tcPr>
          <w:p w:rsidR="001F7F5B" w:rsidRDefault="001F7F5B" w:rsidP="000A2F9D">
            <w:pPr>
              <w:pStyle w:val="Tabletext"/>
            </w:pPr>
          </w:p>
        </w:tc>
        <w:tc>
          <w:tcPr>
            <w:tcW w:w="2431" w:type="dxa"/>
          </w:tcPr>
          <w:p w:rsidR="001F7F5B" w:rsidRDefault="001F7F5B" w:rsidP="000A2F9D">
            <w:pPr>
              <w:pStyle w:val="Tabletext"/>
            </w:pPr>
          </w:p>
        </w:tc>
      </w:tr>
      <w:tr w:rsidR="001F7F5B" w:rsidTr="001F7F5B">
        <w:tc>
          <w:tcPr>
            <w:tcW w:w="2304" w:type="dxa"/>
          </w:tcPr>
          <w:p w:rsidR="001F7F5B" w:rsidRDefault="001F7F5B" w:rsidP="000A2F9D">
            <w:pPr>
              <w:pStyle w:val="Tabletext"/>
            </w:pPr>
          </w:p>
        </w:tc>
        <w:tc>
          <w:tcPr>
            <w:tcW w:w="1152" w:type="dxa"/>
          </w:tcPr>
          <w:p w:rsidR="001F7F5B" w:rsidRDefault="001F7F5B" w:rsidP="000A2F9D">
            <w:pPr>
              <w:pStyle w:val="Tabletext"/>
            </w:pPr>
          </w:p>
        </w:tc>
        <w:tc>
          <w:tcPr>
            <w:tcW w:w="3744" w:type="dxa"/>
          </w:tcPr>
          <w:p w:rsidR="001F7F5B" w:rsidRDefault="001F7F5B" w:rsidP="000A2F9D">
            <w:pPr>
              <w:pStyle w:val="Tabletext"/>
            </w:pPr>
          </w:p>
        </w:tc>
        <w:tc>
          <w:tcPr>
            <w:tcW w:w="2431" w:type="dxa"/>
          </w:tcPr>
          <w:p w:rsidR="001F7F5B" w:rsidRDefault="001F7F5B" w:rsidP="000A2F9D">
            <w:pPr>
              <w:pStyle w:val="Tabletext"/>
            </w:pPr>
          </w:p>
        </w:tc>
      </w:tr>
    </w:tbl>
    <w:p w:rsidR="001F7F5B" w:rsidRDefault="001F7F5B" w:rsidP="001F7F5B"/>
    <w:p w:rsidR="00AE254B" w:rsidRDefault="00AE254B"/>
    <w:p w:rsidR="00AE254B" w:rsidRDefault="0089203F" w:rsidP="00FF3556">
      <w:pPr>
        <w:pStyle w:val="Puesto"/>
      </w:pPr>
      <w:r>
        <w:br w:type="page"/>
      </w:r>
      <w:r w:rsidR="00FF3556">
        <w:lastRenderedPageBreak/>
        <w:t>Tabla de Contenido</w:t>
      </w:r>
    </w:p>
    <w:p w:rsidR="003D60B4" w:rsidRDefault="003D60B4" w:rsidP="003D60B4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Introducción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_Toc50537195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3D60B4" w:rsidRDefault="003D60B4" w:rsidP="003D60B4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>
        <w:rPr>
          <w:noProof/>
        </w:rPr>
        <w:t>Propósito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_Toc50537196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3D60B4" w:rsidRDefault="003D60B4" w:rsidP="003D60B4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1.2</w:t>
      </w:r>
      <w:r>
        <w:rPr>
          <w:noProof/>
          <w:sz w:val="24"/>
          <w:szCs w:val="24"/>
        </w:rPr>
        <w:tab/>
      </w:r>
      <w:r>
        <w:rPr>
          <w:noProof/>
        </w:rPr>
        <w:t>Alcance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_Toc50537198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3D60B4" w:rsidRDefault="003D60B4" w:rsidP="003D60B4">
      <w:pPr>
        <w:pStyle w:val="TDC2"/>
        <w:tabs>
          <w:tab w:val="left" w:pos="1000"/>
        </w:tabs>
        <w:rPr>
          <w:noProof/>
          <w:sz w:val="24"/>
          <w:szCs w:val="24"/>
          <w:lang w:eastAsia="es-ES"/>
        </w:rPr>
      </w:pPr>
      <w:r>
        <w:rPr>
          <w:noProof/>
        </w:rPr>
        <w:t>1.3</w:t>
      </w:r>
      <w:r>
        <w:rPr>
          <w:noProof/>
          <w:sz w:val="24"/>
          <w:szCs w:val="24"/>
          <w:lang w:eastAsia="es-ES"/>
        </w:rPr>
        <w:tab/>
      </w:r>
      <w:r>
        <w:rPr>
          <w:noProof/>
        </w:rPr>
        <w:t>Definiciones, Acrónimos, y Abreviaciones</w:t>
      </w:r>
      <w:r>
        <w:rPr>
          <w:noProof/>
        </w:rPr>
        <w:tab/>
        <w:t>3</w:t>
      </w:r>
    </w:p>
    <w:p w:rsidR="003D60B4" w:rsidRDefault="003D60B4" w:rsidP="003D60B4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1.4</w:t>
      </w:r>
      <w:r>
        <w:rPr>
          <w:noProof/>
          <w:sz w:val="24"/>
          <w:szCs w:val="24"/>
          <w:lang w:eastAsia="es-ES"/>
        </w:rPr>
        <w:tab/>
      </w:r>
      <w:r>
        <w:rPr>
          <w:noProof/>
        </w:rPr>
        <w:t xml:space="preserve">Referencias 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_Toc50537200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3D60B4" w:rsidRDefault="003D60B4" w:rsidP="003D60B4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>
        <w:rPr>
          <w:noProof/>
        </w:rPr>
        <w:t>CON12 Personalizar Convocatoria y/o Servicio- Plantillas</w:t>
      </w:r>
      <w:r>
        <w:rPr>
          <w:noProof/>
        </w:rPr>
        <w:tab/>
        <w:t>4</w:t>
      </w:r>
    </w:p>
    <w:p w:rsidR="003D60B4" w:rsidRDefault="003D60B4" w:rsidP="003D60B4">
      <w:pPr>
        <w:pStyle w:val="TDC1"/>
        <w:tabs>
          <w:tab w:val="left" w:pos="432"/>
        </w:tabs>
        <w:rPr>
          <w:noProof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Requisitos derivados</w:t>
      </w:r>
      <w:r>
        <w:rPr>
          <w:noProof/>
        </w:rPr>
        <w:tab/>
        <w:t>5</w:t>
      </w:r>
    </w:p>
    <w:p w:rsidR="0000524D" w:rsidRDefault="0000524D" w:rsidP="0000524D"/>
    <w:p w:rsidR="0000524D" w:rsidRPr="0000524D" w:rsidRDefault="0000524D" w:rsidP="0000524D">
      <w:r>
        <w:t>4.      Diagrama de clases                                                                                                                                                 6</w:t>
      </w:r>
    </w:p>
    <w:p w:rsidR="00AE254B" w:rsidRDefault="003D60B4" w:rsidP="003D60B4">
      <w:pPr>
        <w:pStyle w:val="Puesto"/>
      </w:pPr>
      <w:r>
        <w:fldChar w:fldCharType="end"/>
      </w:r>
      <w:r w:rsidR="0089203F">
        <w:br w:type="page"/>
      </w:r>
    </w:p>
    <w:p w:rsidR="00AE254B" w:rsidRDefault="00866045" w:rsidP="004F7680">
      <w:pPr>
        <w:pStyle w:val="Ttulo1"/>
        <w:jc w:val="both"/>
      </w:pPr>
      <w:r>
        <w:lastRenderedPageBreak/>
        <w:t>Introducción</w:t>
      </w:r>
    </w:p>
    <w:p w:rsidR="00AE254B" w:rsidRDefault="00AE254B" w:rsidP="004F7680">
      <w:pPr>
        <w:pStyle w:val="InfoBlue"/>
        <w:jc w:val="both"/>
      </w:pPr>
    </w:p>
    <w:p w:rsidR="00AE254B" w:rsidRDefault="0089203F" w:rsidP="004F7680">
      <w:pPr>
        <w:pStyle w:val="Ttulo2"/>
        <w:jc w:val="both"/>
      </w:pPr>
      <w:bookmarkStart w:id="0" w:name="_Toc456598587"/>
      <w:bookmarkStart w:id="1" w:name="_Toc50537196"/>
      <w:r>
        <w:t>P</w:t>
      </w:r>
      <w:bookmarkEnd w:id="0"/>
      <w:bookmarkEnd w:id="1"/>
      <w:r w:rsidR="00866045">
        <w:t>ropósito</w:t>
      </w:r>
    </w:p>
    <w:p w:rsidR="00F36378" w:rsidRDefault="00F36378" w:rsidP="004F7680">
      <w:pPr>
        <w:ind w:left="720"/>
        <w:jc w:val="both"/>
      </w:pPr>
    </w:p>
    <w:p w:rsidR="00AE29A4" w:rsidRPr="00AE29A4" w:rsidRDefault="00F36378" w:rsidP="004F7680">
      <w:pPr>
        <w:ind w:left="720"/>
        <w:jc w:val="both"/>
        <w:rPr>
          <w:lang w:val="es-ES"/>
        </w:rPr>
      </w:pPr>
      <w:r>
        <w:t xml:space="preserve">Este documento tiene </w:t>
      </w:r>
      <w:r w:rsidR="00AE29A4">
        <w:t xml:space="preserve">como </w:t>
      </w:r>
      <w:r>
        <w:t>propósito ofrecer una visi</w:t>
      </w:r>
      <w:r w:rsidR="003240C8">
        <w:t>ón global del Sistema de Información Integrado</w:t>
      </w:r>
      <w:r>
        <w:t xml:space="preserve">, dando suficiente información acerca del caso de uso </w:t>
      </w:r>
      <w:r w:rsidR="008418D9" w:rsidRPr="008418D9">
        <w:t>Personalizar Convocatoria y/o Servicio-</w:t>
      </w:r>
      <w:r w:rsidR="00B73F7E">
        <w:t>Plantillas</w:t>
      </w:r>
      <w:r w:rsidR="00AE29A4">
        <w:rPr>
          <w:lang w:val="es-ES"/>
        </w:rPr>
        <w:t xml:space="preserve">, especificando el funcionamiento y comportamiento de  este tanto para el sistema como para el usuario. </w:t>
      </w:r>
    </w:p>
    <w:p w:rsidR="00F36378" w:rsidRPr="00A4097C" w:rsidRDefault="00F36378" w:rsidP="004F7680">
      <w:pPr>
        <w:jc w:val="both"/>
      </w:pPr>
    </w:p>
    <w:p w:rsidR="00AE254B" w:rsidRDefault="00866045" w:rsidP="004F7680">
      <w:pPr>
        <w:pStyle w:val="Ttulo2"/>
        <w:jc w:val="both"/>
      </w:pPr>
      <w:r>
        <w:t>Alcance</w:t>
      </w:r>
    </w:p>
    <w:p w:rsidR="00F90BFC" w:rsidRDefault="00F90BFC" w:rsidP="004F7680">
      <w:pPr>
        <w:ind w:left="720"/>
        <w:jc w:val="both"/>
      </w:pPr>
    </w:p>
    <w:p w:rsidR="00F90BFC" w:rsidRDefault="00F90BFC" w:rsidP="004F7680">
      <w:pPr>
        <w:ind w:left="720"/>
        <w:jc w:val="both"/>
      </w:pPr>
      <w:r>
        <w:t>El presente documento se centra únicamente en la Especificaci</w:t>
      </w:r>
      <w:r w:rsidR="003240C8">
        <w:t xml:space="preserve">ón del </w:t>
      </w:r>
      <w:r>
        <w:t>Caso de Uso y Realizació</w:t>
      </w:r>
      <w:r w:rsidR="00D60C6A">
        <w:t xml:space="preserve">n: </w:t>
      </w:r>
      <w:r w:rsidR="008418D9" w:rsidRPr="008418D9">
        <w:t>Personalizar Convocatoria y/o Servicio-</w:t>
      </w:r>
      <w:r w:rsidR="00B73F7E">
        <w:t>Plantillas</w:t>
      </w:r>
      <w:r w:rsidR="008418D9" w:rsidRPr="008418D9">
        <w:t xml:space="preserve">, </w:t>
      </w:r>
      <w:r w:rsidR="00D60C6A">
        <w:t>este proporciona un análisis para la definición de la funcionalidad, flujo de eventos y requisitos derivados</w:t>
      </w:r>
      <w:r w:rsidR="001F7F5B">
        <w:t xml:space="preserve"> del caso de uso</w:t>
      </w:r>
      <w:r w:rsidR="00D60C6A">
        <w:t xml:space="preserve"> mencionado. </w:t>
      </w:r>
    </w:p>
    <w:p w:rsidR="00AE29A4" w:rsidRDefault="00AE29A4" w:rsidP="004F7680">
      <w:pPr>
        <w:jc w:val="both"/>
        <w:rPr>
          <w:lang w:val="es-ES"/>
        </w:rPr>
      </w:pPr>
    </w:p>
    <w:p w:rsidR="00F90BFC" w:rsidRPr="00AE29A4" w:rsidRDefault="00F90BFC" w:rsidP="004F7680">
      <w:pPr>
        <w:jc w:val="both"/>
      </w:pPr>
    </w:p>
    <w:p w:rsidR="00AE254B" w:rsidRDefault="00866045" w:rsidP="004F7680">
      <w:pPr>
        <w:pStyle w:val="Ttulo2"/>
        <w:jc w:val="both"/>
        <w:rPr>
          <w:noProof/>
        </w:rPr>
      </w:pPr>
      <w:r>
        <w:rPr>
          <w:noProof/>
        </w:rPr>
        <w:t>Definiciones, Acrónimos, y Abreviaciones</w:t>
      </w:r>
    </w:p>
    <w:p w:rsidR="00866045" w:rsidRPr="00866045" w:rsidRDefault="00866045" w:rsidP="004F7680">
      <w:pPr>
        <w:jc w:val="both"/>
      </w:pPr>
    </w:p>
    <w:p w:rsidR="00AE254B" w:rsidRDefault="0089203F" w:rsidP="004F7680">
      <w:pPr>
        <w:pStyle w:val="Ttulo2"/>
        <w:jc w:val="both"/>
      </w:pPr>
      <w:bookmarkStart w:id="2" w:name="_Toc456598590"/>
      <w:bookmarkStart w:id="3" w:name="_Toc50537199"/>
      <w:r>
        <w:t>Referenc</w:t>
      </w:r>
      <w:bookmarkEnd w:id="2"/>
      <w:bookmarkEnd w:id="3"/>
      <w:r w:rsidR="00866045">
        <w:t>ias</w:t>
      </w:r>
    </w:p>
    <w:p w:rsidR="00866045" w:rsidRPr="00866045" w:rsidRDefault="00866045" w:rsidP="004F7680">
      <w:pPr>
        <w:pStyle w:val="Textoindependiente"/>
        <w:jc w:val="both"/>
      </w:pPr>
    </w:p>
    <w:p w:rsidR="0019434F" w:rsidRDefault="001136DA" w:rsidP="004F7680">
      <w:pPr>
        <w:pStyle w:val="Ttulo1"/>
        <w:jc w:val="both"/>
      </w:pPr>
      <w:r>
        <w:rPr>
          <w:noProof/>
        </w:rPr>
        <w:t>CON12 Personalizar Convocatoria y/o Servicio- Plantillas</w:t>
      </w:r>
    </w:p>
    <w:p w:rsidR="00E81A8E" w:rsidRDefault="00E81A8E" w:rsidP="008009DB"/>
    <w:tbl>
      <w:tblPr>
        <w:tblStyle w:val="Tabladecuadrcula2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8009DB" w:rsidTr="000A2F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bottom w:val="single" w:sz="4" w:space="0" w:color="auto"/>
            </w:tcBorders>
          </w:tcPr>
          <w:p w:rsidR="008009DB" w:rsidRDefault="008009DB" w:rsidP="000A2F9D"/>
        </w:tc>
        <w:tc>
          <w:tcPr>
            <w:tcW w:w="7370" w:type="dxa"/>
            <w:tcBorders>
              <w:bottom w:val="single" w:sz="4" w:space="0" w:color="auto"/>
            </w:tcBorders>
          </w:tcPr>
          <w:p w:rsidR="008009DB" w:rsidRDefault="008009DB" w:rsidP="000A2F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09DB" w:rsidTr="000A2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</w:tcBorders>
          </w:tcPr>
          <w:p w:rsidR="008009DB" w:rsidRDefault="008009DB" w:rsidP="00921951">
            <w:pPr>
              <w:jc w:val="center"/>
            </w:pPr>
            <w:r>
              <w:t>Código Caso de Uso</w:t>
            </w:r>
          </w:p>
        </w:tc>
        <w:tc>
          <w:tcPr>
            <w:tcW w:w="7370" w:type="dxa"/>
            <w:tcBorders>
              <w:top w:val="single" w:sz="4" w:space="0" w:color="auto"/>
              <w:right w:val="single" w:sz="4" w:space="0" w:color="auto"/>
            </w:tcBorders>
          </w:tcPr>
          <w:p w:rsidR="008009DB" w:rsidRPr="008009DB" w:rsidRDefault="008009DB" w:rsidP="009219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009DB">
              <w:rPr>
                <w:b/>
              </w:rPr>
              <w:t>Nombre del Caso de Uso</w:t>
            </w:r>
          </w:p>
        </w:tc>
      </w:tr>
      <w:tr w:rsidR="00921951" w:rsidTr="000A2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left w:val="single" w:sz="4" w:space="0" w:color="auto"/>
            </w:tcBorders>
          </w:tcPr>
          <w:p w:rsidR="00921951" w:rsidRPr="00921951" w:rsidRDefault="00B73F7E" w:rsidP="00921951">
            <w:pPr>
              <w:pStyle w:val="Default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eastAsia="en-US"/>
              </w:rPr>
              <w:t>CON12</w:t>
            </w:r>
          </w:p>
        </w:tc>
        <w:tc>
          <w:tcPr>
            <w:tcW w:w="7370" w:type="dxa"/>
            <w:tcBorders>
              <w:right w:val="single" w:sz="4" w:space="0" w:color="auto"/>
            </w:tcBorders>
          </w:tcPr>
          <w:p w:rsidR="00921951" w:rsidRPr="00921951" w:rsidRDefault="00921951" w:rsidP="00B73F7E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  <w:r w:rsidRPr="00921951"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  <w:t xml:space="preserve">Personalizar Convocatoria y/o Servicio – </w:t>
            </w:r>
            <w:r w:rsidR="00B73F7E"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/>
              </w:rPr>
              <w:t>Plantillas</w:t>
            </w:r>
          </w:p>
        </w:tc>
      </w:tr>
      <w:tr w:rsidR="008009DB" w:rsidTr="000A2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8009DB" w:rsidRDefault="008009DB" w:rsidP="000A2F9D">
            <w:r>
              <w:t>Descripción</w:t>
            </w:r>
          </w:p>
        </w:tc>
      </w:tr>
      <w:tr w:rsidR="008009DB" w:rsidTr="000A2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8009DB" w:rsidRDefault="00B73F7E" w:rsidP="000A2F9D">
            <w:r w:rsidRPr="00B73F7E">
              <w:rPr>
                <w:b w:val="0"/>
                <w:bCs w:val="0"/>
              </w:rPr>
              <w:t>Permite a un Usuario Colciencias personalizar aspectos generales de las plantillas de las convocatorias y/o Servicios.</w:t>
            </w:r>
          </w:p>
        </w:tc>
      </w:tr>
      <w:tr w:rsidR="008009DB" w:rsidTr="000A2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8009DB" w:rsidRDefault="008009DB" w:rsidP="000A2F9D">
            <w:r>
              <w:t xml:space="preserve">Actores </w:t>
            </w:r>
          </w:p>
        </w:tc>
      </w:tr>
      <w:tr w:rsidR="008009DB" w:rsidTr="000A2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921951" w:rsidRPr="00CE2629" w:rsidRDefault="00921951" w:rsidP="00921951">
            <w:pPr>
              <w:pStyle w:val="Prrafodelista"/>
              <w:numPr>
                <w:ilvl w:val="0"/>
                <w:numId w:val="32"/>
              </w:numPr>
              <w:rPr>
                <w:b w:val="0"/>
              </w:rPr>
            </w:pPr>
            <w:r w:rsidRPr="00CE2629">
              <w:rPr>
                <w:b w:val="0"/>
              </w:rPr>
              <w:t>Usuario Colciencias</w:t>
            </w:r>
          </w:p>
          <w:p w:rsidR="008009DB" w:rsidRPr="00921951" w:rsidRDefault="00921951" w:rsidP="00921951">
            <w:pPr>
              <w:pStyle w:val="Prrafodelista"/>
              <w:numPr>
                <w:ilvl w:val="0"/>
                <w:numId w:val="32"/>
              </w:numPr>
            </w:pPr>
            <w:r w:rsidRPr="00CE2629">
              <w:rPr>
                <w:b w:val="0"/>
              </w:rPr>
              <w:t>SII (Sistema)</w:t>
            </w:r>
          </w:p>
        </w:tc>
      </w:tr>
      <w:tr w:rsidR="00CE2629" w:rsidTr="000A2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CE2629" w:rsidRPr="00CE2629" w:rsidRDefault="00CE2629" w:rsidP="00CE2629">
            <w:r>
              <w:t>Criterios de Aceptación</w:t>
            </w:r>
          </w:p>
        </w:tc>
      </w:tr>
      <w:tr w:rsidR="00CE2629" w:rsidTr="000A2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CE2629" w:rsidRPr="00CE2629" w:rsidRDefault="00CE2629" w:rsidP="00B73F7E">
            <w:pPr>
              <w:pStyle w:val="Prrafodelista"/>
              <w:numPr>
                <w:ilvl w:val="0"/>
                <w:numId w:val="35"/>
              </w:numPr>
              <w:rPr>
                <w:b w:val="0"/>
              </w:rPr>
            </w:pPr>
            <w:r w:rsidRPr="00CE2629">
              <w:rPr>
                <w:b w:val="0"/>
              </w:rPr>
              <w:t xml:space="preserve">Se permitió </w:t>
            </w:r>
            <w:r w:rsidR="00B73F7E">
              <w:rPr>
                <w:b w:val="0"/>
              </w:rPr>
              <w:t>personalizar aspectos de las plantillas de las Convocatorias y/o Servicios.</w:t>
            </w:r>
          </w:p>
        </w:tc>
      </w:tr>
      <w:tr w:rsidR="008009DB" w:rsidTr="000A2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8009DB" w:rsidRDefault="008009DB" w:rsidP="000A2F9D">
            <w:r>
              <w:t>Precondiciones</w:t>
            </w:r>
          </w:p>
        </w:tc>
      </w:tr>
      <w:tr w:rsidR="008009DB" w:rsidTr="000A2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EA6209" w:rsidRPr="00EA6209" w:rsidRDefault="00EA6209" w:rsidP="00EA6209">
            <w:pPr>
              <w:rPr>
                <w:b w:val="0"/>
              </w:rPr>
            </w:pPr>
            <w:r w:rsidRPr="00EA6209">
              <w:rPr>
                <w:b w:val="0"/>
              </w:rPr>
              <w:t>El Actor ha ejecutado el caso de uso COM20: Ingresar al Sistema.</w:t>
            </w:r>
          </w:p>
          <w:p w:rsidR="00EA6209" w:rsidRPr="00EA6209" w:rsidRDefault="00EA6209" w:rsidP="00EA6209">
            <w:pPr>
              <w:rPr>
                <w:b w:val="0"/>
              </w:rPr>
            </w:pPr>
            <w:r w:rsidRPr="00EA6209">
              <w:rPr>
                <w:b w:val="0"/>
              </w:rPr>
              <w:t>El Actor es un Usuario Colciencias.</w:t>
            </w:r>
          </w:p>
          <w:p w:rsidR="008009DB" w:rsidRPr="003F6A84" w:rsidRDefault="00EA6209" w:rsidP="00EA6209">
            <w:pPr>
              <w:rPr>
                <w:b w:val="0"/>
              </w:rPr>
            </w:pPr>
            <w:r w:rsidRPr="00EA6209">
              <w:rPr>
                <w:b w:val="0"/>
              </w:rPr>
              <w:t>El Actor tiene privilegios para Gestionar Convocatorias/Servicios.</w:t>
            </w:r>
          </w:p>
        </w:tc>
      </w:tr>
      <w:tr w:rsidR="008009DB" w:rsidTr="000A2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8009DB" w:rsidRDefault="008009DB" w:rsidP="000A2F9D">
            <w:r>
              <w:t>Flujo básico de eventos</w:t>
            </w:r>
          </w:p>
        </w:tc>
      </w:tr>
      <w:tr w:rsidR="008009DB" w:rsidTr="000A2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EA6209" w:rsidRPr="00EA6209" w:rsidRDefault="00EA6209" w:rsidP="00EA6209">
            <w:pPr>
              <w:pStyle w:val="Prrafodelista"/>
              <w:numPr>
                <w:ilvl w:val="0"/>
                <w:numId w:val="37"/>
              </w:numPr>
              <w:jc w:val="both"/>
              <w:rPr>
                <w:b w:val="0"/>
              </w:rPr>
            </w:pPr>
            <w:r w:rsidRPr="00EA6209">
              <w:rPr>
                <w:b w:val="0"/>
              </w:rPr>
              <w:t>El usuario Colciencias selecciona la opción Plantillas.</w:t>
            </w:r>
          </w:p>
          <w:p w:rsidR="008009DB" w:rsidRPr="00EA6209" w:rsidRDefault="00EA6209" w:rsidP="00EA6209">
            <w:pPr>
              <w:pStyle w:val="Prrafodelista"/>
              <w:numPr>
                <w:ilvl w:val="0"/>
                <w:numId w:val="37"/>
              </w:numPr>
              <w:jc w:val="both"/>
              <w:rPr>
                <w:b w:val="0"/>
              </w:rPr>
            </w:pPr>
            <w:r w:rsidRPr="00EA6209">
              <w:rPr>
                <w:b w:val="0"/>
              </w:rPr>
              <w:t>El sistema lista las plantillas creadas, con la posibilidad de ordenarlas por alguno de los siguientes criterios:</w:t>
            </w:r>
          </w:p>
          <w:p w:rsidR="00EA6209" w:rsidRPr="00EA6209" w:rsidRDefault="00EA6209" w:rsidP="00EA6209">
            <w:pPr>
              <w:pStyle w:val="Prrafodelista"/>
              <w:numPr>
                <w:ilvl w:val="0"/>
                <w:numId w:val="38"/>
              </w:numPr>
              <w:jc w:val="both"/>
              <w:rPr>
                <w:b w:val="0"/>
              </w:rPr>
            </w:pPr>
            <w:r w:rsidRPr="00EA6209">
              <w:rPr>
                <w:b w:val="0"/>
              </w:rPr>
              <w:t>Nombre</w:t>
            </w:r>
          </w:p>
          <w:p w:rsidR="00EA6209" w:rsidRPr="00EA6209" w:rsidRDefault="00EA6209" w:rsidP="00EA6209">
            <w:pPr>
              <w:pStyle w:val="Prrafodelista"/>
              <w:numPr>
                <w:ilvl w:val="0"/>
                <w:numId w:val="38"/>
              </w:numPr>
              <w:jc w:val="both"/>
              <w:rPr>
                <w:b w:val="0"/>
              </w:rPr>
            </w:pPr>
            <w:r w:rsidRPr="00EA6209">
              <w:rPr>
                <w:b w:val="0"/>
              </w:rPr>
              <w:t>Tipo de Convocatoria/Servicio (Tipo de Plantilla)</w:t>
            </w:r>
          </w:p>
          <w:p w:rsidR="00EA6209" w:rsidRPr="00EA6209" w:rsidRDefault="00EA6209" w:rsidP="00EA6209">
            <w:pPr>
              <w:pStyle w:val="Prrafodelista"/>
              <w:numPr>
                <w:ilvl w:val="0"/>
                <w:numId w:val="38"/>
              </w:numPr>
              <w:jc w:val="both"/>
              <w:rPr>
                <w:b w:val="0"/>
              </w:rPr>
            </w:pPr>
            <w:r w:rsidRPr="00EA6209">
              <w:rPr>
                <w:b w:val="0"/>
              </w:rPr>
              <w:t>Fecha Creación</w:t>
            </w:r>
          </w:p>
          <w:p w:rsidR="00EA6209" w:rsidRPr="00EA6209" w:rsidRDefault="00EA6209" w:rsidP="00EA6209">
            <w:pPr>
              <w:pStyle w:val="Prrafodelista"/>
              <w:numPr>
                <w:ilvl w:val="0"/>
                <w:numId w:val="38"/>
              </w:numPr>
              <w:jc w:val="both"/>
              <w:rPr>
                <w:b w:val="0"/>
              </w:rPr>
            </w:pPr>
            <w:r w:rsidRPr="00EA6209">
              <w:rPr>
                <w:b w:val="0"/>
              </w:rPr>
              <w:t>Fecha Ultima Modificación</w:t>
            </w:r>
          </w:p>
          <w:p w:rsidR="00EA6209" w:rsidRPr="00EA6209" w:rsidRDefault="00EA6209" w:rsidP="00EA6209">
            <w:pPr>
              <w:pStyle w:val="Prrafodelista"/>
              <w:numPr>
                <w:ilvl w:val="0"/>
                <w:numId w:val="38"/>
              </w:numPr>
              <w:jc w:val="both"/>
              <w:rPr>
                <w:b w:val="0"/>
              </w:rPr>
            </w:pPr>
            <w:r w:rsidRPr="00EA6209">
              <w:rPr>
                <w:b w:val="0"/>
              </w:rPr>
              <w:t>Ultimo Usuario en Modificarla</w:t>
            </w:r>
          </w:p>
          <w:p w:rsidR="00EA6209" w:rsidRPr="00EA6209" w:rsidRDefault="00EA6209" w:rsidP="00EA6209">
            <w:pPr>
              <w:pStyle w:val="Prrafodelista"/>
              <w:numPr>
                <w:ilvl w:val="0"/>
                <w:numId w:val="37"/>
              </w:numPr>
              <w:jc w:val="both"/>
              <w:rPr>
                <w:b w:val="0"/>
              </w:rPr>
            </w:pPr>
            <w:r w:rsidRPr="00EA6209">
              <w:rPr>
                <w:b w:val="0"/>
              </w:rPr>
              <w:t>El sistema muestra para cada registro la opción MODIFICAR | ELIMINAR y en la parte inferior del formulario la opción CREAR.</w:t>
            </w:r>
          </w:p>
          <w:p w:rsidR="00EA6209" w:rsidRPr="00EA6209" w:rsidRDefault="00EA6209" w:rsidP="00EA6209">
            <w:pPr>
              <w:pStyle w:val="Prrafodelista"/>
              <w:numPr>
                <w:ilvl w:val="0"/>
                <w:numId w:val="37"/>
              </w:numPr>
              <w:jc w:val="both"/>
              <w:rPr>
                <w:b w:val="0"/>
              </w:rPr>
            </w:pPr>
            <w:r w:rsidRPr="00EA6209">
              <w:rPr>
                <w:b w:val="0"/>
              </w:rPr>
              <w:lastRenderedPageBreak/>
              <w:t>El usuario selecciona la opción CREAR.</w:t>
            </w:r>
          </w:p>
          <w:p w:rsidR="00EA6209" w:rsidRDefault="00EA6209" w:rsidP="00EA6209">
            <w:pPr>
              <w:pStyle w:val="Prrafodelista"/>
              <w:numPr>
                <w:ilvl w:val="0"/>
                <w:numId w:val="37"/>
              </w:numPr>
              <w:jc w:val="both"/>
              <w:rPr>
                <w:b w:val="0"/>
              </w:rPr>
            </w:pPr>
            <w:r w:rsidRPr="00EA6209">
              <w:rPr>
                <w:b w:val="0"/>
              </w:rPr>
              <w:t>El sistema muestra el formulario de creación de plantillas, mostrando las secciones:</w:t>
            </w:r>
          </w:p>
          <w:p w:rsidR="00EA6209" w:rsidRPr="00EA6209" w:rsidRDefault="00EA6209" w:rsidP="00EA6209">
            <w:pPr>
              <w:pStyle w:val="Prrafodelista"/>
              <w:numPr>
                <w:ilvl w:val="0"/>
                <w:numId w:val="38"/>
              </w:numPr>
              <w:jc w:val="both"/>
              <w:rPr>
                <w:b w:val="0"/>
              </w:rPr>
            </w:pPr>
            <w:r w:rsidRPr="00EA6209">
              <w:rPr>
                <w:b w:val="0"/>
              </w:rPr>
              <w:t>Requisitos Mínimos Predefinidos.</w:t>
            </w:r>
          </w:p>
          <w:p w:rsidR="00EA6209" w:rsidRPr="00EA6209" w:rsidRDefault="00EA6209" w:rsidP="00EA6209">
            <w:pPr>
              <w:pStyle w:val="Prrafodelista"/>
              <w:numPr>
                <w:ilvl w:val="0"/>
                <w:numId w:val="38"/>
              </w:numPr>
              <w:jc w:val="both"/>
              <w:rPr>
                <w:b w:val="0"/>
              </w:rPr>
            </w:pPr>
            <w:r w:rsidRPr="00EA6209">
              <w:rPr>
                <w:b w:val="0"/>
              </w:rPr>
              <w:t>Secciones Dinámicas Predefinidas.</w:t>
            </w:r>
          </w:p>
          <w:p w:rsidR="00EA6209" w:rsidRPr="00EA6209" w:rsidRDefault="00EA6209" w:rsidP="00EA6209">
            <w:pPr>
              <w:pStyle w:val="Prrafodelista"/>
              <w:numPr>
                <w:ilvl w:val="0"/>
                <w:numId w:val="38"/>
              </w:numPr>
              <w:jc w:val="both"/>
              <w:rPr>
                <w:b w:val="0"/>
              </w:rPr>
            </w:pPr>
            <w:r w:rsidRPr="00EA6209">
              <w:rPr>
                <w:b w:val="0"/>
              </w:rPr>
              <w:t>Secciones Roles Participantes Predefinidos.</w:t>
            </w:r>
          </w:p>
          <w:p w:rsidR="00EA6209" w:rsidRPr="00EA6209" w:rsidRDefault="00EA6209" w:rsidP="00EA6209">
            <w:pPr>
              <w:pStyle w:val="Prrafodelista"/>
              <w:numPr>
                <w:ilvl w:val="0"/>
                <w:numId w:val="38"/>
              </w:numPr>
              <w:jc w:val="both"/>
              <w:rPr>
                <w:b w:val="0"/>
              </w:rPr>
            </w:pPr>
            <w:r w:rsidRPr="00EA6209">
              <w:rPr>
                <w:b w:val="0"/>
              </w:rPr>
              <w:t>Sección Presupuesto (Rubros Predefinidos).</w:t>
            </w:r>
          </w:p>
          <w:p w:rsidR="00EA6209" w:rsidRPr="00EA6209" w:rsidRDefault="00EA6209" w:rsidP="00EA6209">
            <w:pPr>
              <w:pStyle w:val="Prrafodelista"/>
              <w:numPr>
                <w:ilvl w:val="0"/>
                <w:numId w:val="38"/>
              </w:numPr>
              <w:jc w:val="both"/>
              <w:rPr>
                <w:b w:val="0"/>
              </w:rPr>
            </w:pPr>
            <w:r w:rsidRPr="00EA6209">
              <w:rPr>
                <w:b w:val="0"/>
              </w:rPr>
              <w:t>Sección Palabras Clave Predefinida.</w:t>
            </w:r>
          </w:p>
          <w:p w:rsidR="00EA6209" w:rsidRPr="00EA6209" w:rsidRDefault="00EA6209" w:rsidP="00EA6209">
            <w:pPr>
              <w:pStyle w:val="Prrafodelista"/>
              <w:numPr>
                <w:ilvl w:val="0"/>
                <w:numId w:val="38"/>
              </w:numPr>
              <w:jc w:val="both"/>
              <w:rPr>
                <w:b w:val="0"/>
              </w:rPr>
            </w:pPr>
            <w:r w:rsidRPr="00EA6209">
              <w:rPr>
                <w:b w:val="0"/>
              </w:rPr>
              <w:t>Sección Cronograma Predefinido.</w:t>
            </w:r>
          </w:p>
          <w:p w:rsidR="00EA6209" w:rsidRDefault="00EA6209" w:rsidP="00EA6209">
            <w:pPr>
              <w:pStyle w:val="Prrafodelista"/>
              <w:numPr>
                <w:ilvl w:val="0"/>
                <w:numId w:val="39"/>
              </w:numPr>
              <w:jc w:val="both"/>
              <w:rPr>
                <w:b w:val="0"/>
              </w:rPr>
            </w:pPr>
            <w:r w:rsidRPr="00EA6209">
              <w:rPr>
                <w:b w:val="0"/>
              </w:rPr>
              <w:t>Sección Productos Predefinidos.</w:t>
            </w:r>
          </w:p>
          <w:p w:rsidR="00EA6209" w:rsidRPr="00EA6209" w:rsidRDefault="00EA6209" w:rsidP="00EA6209">
            <w:pPr>
              <w:pStyle w:val="Prrafodelista"/>
              <w:numPr>
                <w:ilvl w:val="0"/>
                <w:numId w:val="37"/>
              </w:numPr>
              <w:jc w:val="both"/>
              <w:rPr>
                <w:b w:val="0"/>
              </w:rPr>
            </w:pPr>
            <w:r w:rsidRPr="00EA6209">
              <w:rPr>
                <w:b w:val="0"/>
              </w:rPr>
              <w:t>Por defecto el Sistema muestra la pestaña de requisitos mínimos.</w:t>
            </w:r>
          </w:p>
          <w:p w:rsidR="00EA6209" w:rsidRPr="00EA6209" w:rsidRDefault="00EA6209" w:rsidP="00EA6209">
            <w:pPr>
              <w:pStyle w:val="Prrafodelista"/>
              <w:numPr>
                <w:ilvl w:val="0"/>
                <w:numId w:val="37"/>
              </w:numPr>
              <w:jc w:val="both"/>
              <w:rPr>
                <w:b w:val="0"/>
              </w:rPr>
            </w:pPr>
            <w:r w:rsidRPr="00EA6209">
              <w:rPr>
                <w:b w:val="0"/>
              </w:rPr>
              <w:t>El usuario gestiona los requerimientos mínimos de la plantilla. El usuario cambia a Pestaña Secciones Dinámicas Predefinidas.</w:t>
            </w:r>
          </w:p>
          <w:p w:rsidR="00EA6209" w:rsidRPr="00EA6209" w:rsidRDefault="00EA6209" w:rsidP="00EA6209">
            <w:pPr>
              <w:pStyle w:val="Prrafodelista"/>
              <w:numPr>
                <w:ilvl w:val="0"/>
                <w:numId w:val="37"/>
              </w:numPr>
              <w:jc w:val="both"/>
              <w:rPr>
                <w:b w:val="0"/>
              </w:rPr>
            </w:pPr>
            <w:r w:rsidRPr="00EA6209">
              <w:rPr>
                <w:b w:val="0"/>
              </w:rPr>
              <w:t>El Sistema muestra la pestaña de Secciones Dinámicas.</w:t>
            </w:r>
          </w:p>
          <w:p w:rsidR="00EA6209" w:rsidRPr="00EA6209" w:rsidRDefault="00EA6209" w:rsidP="00EA6209">
            <w:pPr>
              <w:pStyle w:val="Prrafodelista"/>
              <w:numPr>
                <w:ilvl w:val="0"/>
                <w:numId w:val="37"/>
              </w:numPr>
              <w:jc w:val="both"/>
              <w:rPr>
                <w:b w:val="0"/>
              </w:rPr>
            </w:pPr>
            <w:r w:rsidRPr="00EA6209">
              <w:rPr>
                <w:b w:val="0"/>
              </w:rPr>
              <w:t>El usuario gestiona las secciones dinámicas predefinidas. El usuario cambia a pestaña secciones Roles Participantes.</w:t>
            </w:r>
          </w:p>
          <w:p w:rsidR="00EA6209" w:rsidRPr="00EA6209" w:rsidRDefault="00EA6209" w:rsidP="00EA6209">
            <w:pPr>
              <w:pStyle w:val="Prrafodelista"/>
              <w:numPr>
                <w:ilvl w:val="0"/>
                <w:numId w:val="37"/>
              </w:numPr>
              <w:jc w:val="both"/>
              <w:rPr>
                <w:b w:val="0"/>
              </w:rPr>
            </w:pPr>
            <w:r w:rsidRPr="00EA6209">
              <w:rPr>
                <w:b w:val="0"/>
              </w:rPr>
              <w:t>El Sistema muestra la pestaña Roles Participantes.</w:t>
            </w:r>
          </w:p>
          <w:p w:rsidR="00EA6209" w:rsidRPr="00EA6209" w:rsidRDefault="00EA6209" w:rsidP="00EA6209">
            <w:pPr>
              <w:pStyle w:val="Prrafodelista"/>
              <w:numPr>
                <w:ilvl w:val="0"/>
                <w:numId w:val="37"/>
              </w:numPr>
              <w:jc w:val="both"/>
              <w:rPr>
                <w:b w:val="0"/>
              </w:rPr>
            </w:pPr>
            <w:r w:rsidRPr="00EA6209">
              <w:rPr>
                <w:b w:val="0"/>
              </w:rPr>
              <w:t>El usuario gestiona la sección de presupuesto. El usuario cambia a pestaña Palabras Clave.</w:t>
            </w:r>
          </w:p>
          <w:p w:rsidR="00EA6209" w:rsidRPr="00EA6209" w:rsidRDefault="00EA6209" w:rsidP="00EA6209">
            <w:pPr>
              <w:pStyle w:val="Prrafodelista"/>
              <w:numPr>
                <w:ilvl w:val="0"/>
                <w:numId w:val="37"/>
              </w:numPr>
              <w:jc w:val="both"/>
              <w:rPr>
                <w:b w:val="0"/>
              </w:rPr>
            </w:pPr>
            <w:r w:rsidRPr="00EA6209">
              <w:rPr>
                <w:b w:val="0"/>
              </w:rPr>
              <w:t>El Sistema muestra la pestaña Palabras Clave.</w:t>
            </w:r>
          </w:p>
          <w:p w:rsidR="00EA6209" w:rsidRPr="00EA6209" w:rsidRDefault="00EA6209" w:rsidP="00EA6209">
            <w:pPr>
              <w:pStyle w:val="Prrafodelista"/>
              <w:numPr>
                <w:ilvl w:val="0"/>
                <w:numId w:val="37"/>
              </w:numPr>
              <w:jc w:val="both"/>
              <w:rPr>
                <w:b w:val="0"/>
              </w:rPr>
            </w:pPr>
            <w:r w:rsidRPr="00EA6209">
              <w:rPr>
                <w:b w:val="0"/>
              </w:rPr>
              <w:t>El usuario gestiona la sección de Palabras Clave. El usuario cambia a pestaña Cronograma Predefinido.</w:t>
            </w:r>
          </w:p>
          <w:p w:rsidR="00EA6209" w:rsidRPr="00EA6209" w:rsidRDefault="00EA6209" w:rsidP="00EA6209">
            <w:pPr>
              <w:pStyle w:val="Prrafodelista"/>
              <w:numPr>
                <w:ilvl w:val="0"/>
                <w:numId w:val="37"/>
              </w:numPr>
              <w:jc w:val="both"/>
              <w:rPr>
                <w:b w:val="0"/>
              </w:rPr>
            </w:pPr>
            <w:r w:rsidRPr="00EA6209">
              <w:rPr>
                <w:b w:val="0"/>
              </w:rPr>
              <w:t>El Sistema muestra la pestaña Cronograma Predefinido.</w:t>
            </w:r>
          </w:p>
          <w:p w:rsidR="00EA6209" w:rsidRPr="00EA6209" w:rsidRDefault="00EA6209" w:rsidP="00EA6209">
            <w:pPr>
              <w:pStyle w:val="Prrafodelista"/>
              <w:numPr>
                <w:ilvl w:val="0"/>
                <w:numId w:val="37"/>
              </w:numPr>
              <w:jc w:val="both"/>
            </w:pPr>
            <w:r w:rsidRPr="00EA6209">
              <w:rPr>
                <w:b w:val="0"/>
              </w:rPr>
              <w:t>El usuario gestiona la sección Cronograma. El usuario cambia a pestaña Productos Predefinidos.</w:t>
            </w:r>
          </w:p>
        </w:tc>
      </w:tr>
      <w:tr w:rsidR="008009DB" w:rsidTr="000A2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8009DB" w:rsidRPr="00EA6209" w:rsidRDefault="008009DB" w:rsidP="000A2F9D">
            <w:r w:rsidRPr="00EA6209">
              <w:lastRenderedPageBreak/>
              <w:t>Flujo alternativo</w:t>
            </w:r>
          </w:p>
        </w:tc>
      </w:tr>
      <w:tr w:rsidR="008009DB" w:rsidTr="000A2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8009DB" w:rsidRPr="00EA6209" w:rsidRDefault="008009DB" w:rsidP="00921951">
            <w:pPr>
              <w:jc w:val="both"/>
            </w:pPr>
          </w:p>
        </w:tc>
      </w:tr>
      <w:tr w:rsidR="008009DB" w:rsidTr="000A2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8009DB" w:rsidRDefault="008009DB" w:rsidP="000A2F9D">
            <w:r>
              <w:t>Excepciones</w:t>
            </w:r>
          </w:p>
        </w:tc>
      </w:tr>
      <w:tr w:rsidR="008009DB" w:rsidTr="000A2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8009DB" w:rsidRDefault="008009DB" w:rsidP="000A2F9D"/>
        </w:tc>
      </w:tr>
      <w:tr w:rsidR="008009DB" w:rsidTr="000A2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8009DB" w:rsidRDefault="008009DB" w:rsidP="000A2F9D">
            <w:r>
              <w:t>Suposiciones</w:t>
            </w:r>
          </w:p>
        </w:tc>
      </w:tr>
      <w:tr w:rsidR="008009DB" w:rsidTr="000A2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9DB" w:rsidRPr="004B377B" w:rsidRDefault="00EC4DEC" w:rsidP="004B377B">
            <w:pPr>
              <w:pStyle w:val="Default"/>
              <w:jc w:val="both"/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  <w:lang w:eastAsia="en-US"/>
              </w:rPr>
            </w:pPr>
            <w:r w:rsidRPr="00EC4DEC"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  <w:lang w:eastAsia="en-US"/>
              </w:rPr>
              <w:t>La gestión de Plantillas requiere de las acciones básicas CRUD (Crear, Leer, Actualizar y Eliminar).</w:t>
            </w:r>
          </w:p>
        </w:tc>
      </w:tr>
    </w:tbl>
    <w:p w:rsidR="008009DB" w:rsidRDefault="008009DB" w:rsidP="008009DB"/>
    <w:p w:rsidR="0019434F" w:rsidRPr="0019434F" w:rsidRDefault="0019434F" w:rsidP="0019434F">
      <w:pPr>
        <w:ind w:left="720"/>
      </w:pPr>
    </w:p>
    <w:p w:rsidR="00AE254B" w:rsidRDefault="00AE254B">
      <w:pPr>
        <w:pStyle w:val="InfoBlue"/>
      </w:pPr>
    </w:p>
    <w:p w:rsidR="00AE254B" w:rsidRDefault="00866045">
      <w:pPr>
        <w:pStyle w:val="Ttulo1"/>
      </w:pPr>
      <w:r>
        <w:t>Requisitos derivados</w:t>
      </w:r>
    </w:p>
    <w:p w:rsidR="001E3D17" w:rsidRDefault="00280B83" w:rsidP="00280B83">
      <w:pPr>
        <w:pStyle w:val="Prrafodelista"/>
        <w:numPr>
          <w:ilvl w:val="0"/>
          <w:numId w:val="39"/>
        </w:numPr>
      </w:pPr>
      <w:r>
        <w:t>Los aspectos personalizados de las plantillas de las convocatorias y/o servicios son almacenados gracias  a la gestión de la base de datos en un tiempo no mayor a 5 segundos.</w:t>
      </w:r>
    </w:p>
    <w:p w:rsidR="0000524D" w:rsidRDefault="0000524D" w:rsidP="0000524D"/>
    <w:p w:rsidR="0000524D" w:rsidRDefault="0000524D" w:rsidP="0000524D"/>
    <w:p w:rsidR="0000524D" w:rsidRDefault="0000524D" w:rsidP="0000524D"/>
    <w:p w:rsidR="0000524D" w:rsidRDefault="0000524D" w:rsidP="0000524D"/>
    <w:p w:rsidR="0000524D" w:rsidRDefault="0000524D" w:rsidP="0000524D"/>
    <w:p w:rsidR="0000524D" w:rsidRDefault="0000524D" w:rsidP="0000524D"/>
    <w:p w:rsidR="0000524D" w:rsidRDefault="0000524D" w:rsidP="0000524D"/>
    <w:p w:rsidR="0000524D" w:rsidRDefault="0000524D" w:rsidP="0000524D"/>
    <w:p w:rsidR="0000524D" w:rsidRDefault="0000524D" w:rsidP="0000524D"/>
    <w:p w:rsidR="0000524D" w:rsidRDefault="0000524D" w:rsidP="0000524D"/>
    <w:p w:rsidR="0000524D" w:rsidRDefault="0000524D" w:rsidP="0000524D"/>
    <w:p w:rsidR="0000524D" w:rsidRDefault="0000524D" w:rsidP="0000524D"/>
    <w:p w:rsidR="0000524D" w:rsidRDefault="0000524D" w:rsidP="0000524D"/>
    <w:p w:rsidR="0000524D" w:rsidRDefault="0000524D" w:rsidP="0000524D"/>
    <w:p w:rsidR="0000524D" w:rsidRDefault="0000524D" w:rsidP="0000524D"/>
    <w:p w:rsidR="0000524D" w:rsidRDefault="0000524D" w:rsidP="0000524D"/>
    <w:p w:rsidR="0000524D" w:rsidRDefault="0000524D" w:rsidP="0000524D"/>
    <w:p w:rsidR="0000524D" w:rsidRDefault="0000524D" w:rsidP="0000524D"/>
    <w:p w:rsidR="0000524D" w:rsidRDefault="0000524D" w:rsidP="0000524D">
      <w:pPr>
        <w:pStyle w:val="InfoBlue"/>
      </w:pPr>
    </w:p>
    <w:p w:rsidR="0000524D" w:rsidRDefault="0000524D" w:rsidP="0000524D">
      <w:pPr>
        <w:pStyle w:val="Ttulo1"/>
      </w:pPr>
      <w:r>
        <w:t>Diagrama de clases</w:t>
      </w:r>
    </w:p>
    <w:p w:rsidR="0000524D" w:rsidRDefault="0000524D" w:rsidP="0000524D"/>
    <w:p w:rsidR="0000524D" w:rsidRPr="0000524D" w:rsidRDefault="0000524D" w:rsidP="0000524D">
      <w:r w:rsidRPr="0000524D">
        <w:rPr>
          <w:noProof/>
          <w:lang w:eastAsia="es-CO"/>
        </w:rPr>
        <w:drawing>
          <wp:inline distT="0" distB="0" distL="0" distR="0">
            <wp:extent cx="6504305" cy="431320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2121" cy="431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24D" w:rsidRDefault="0000524D" w:rsidP="0000524D">
      <w:bookmarkStart w:id="4" w:name="_GoBack"/>
      <w:bookmarkEnd w:id="4"/>
    </w:p>
    <w:sectPr w:rsidR="0000524D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5460" w:rsidRDefault="00F55460">
      <w:pPr>
        <w:spacing w:line="240" w:lineRule="auto"/>
      </w:pPr>
      <w:r>
        <w:separator/>
      </w:r>
    </w:p>
  </w:endnote>
  <w:endnote w:type="continuationSeparator" w:id="0">
    <w:p w:rsidR="00F55460" w:rsidRDefault="00F554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04CB" w:rsidRDefault="00E604CB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E604CB" w:rsidRDefault="00E604CB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604CB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604CB" w:rsidRDefault="001F7F5B">
          <w:pPr>
            <w:ind w:right="36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604CB" w:rsidRDefault="00E604CB" w:rsidP="001F7F5B">
          <w:pPr>
            <w:jc w:val="center"/>
          </w:pPr>
          <w:r>
            <w:sym w:font="Symbol" w:char="F0D3"/>
          </w:r>
          <w:r w:rsidR="001F7F5B">
            <w:t>Universidad del Quindío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00524D"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604CB" w:rsidRDefault="001F7F5B">
          <w:pPr>
            <w:jc w:val="right"/>
          </w:pPr>
          <w:r>
            <w:t>Página</w:t>
          </w:r>
          <w:r w:rsidR="00E604CB">
            <w:t xml:space="preserve"> </w:t>
          </w:r>
          <w:r w:rsidR="00E604CB">
            <w:rPr>
              <w:rStyle w:val="Nmerodepgina"/>
            </w:rPr>
            <w:fldChar w:fldCharType="begin"/>
          </w:r>
          <w:r w:rsidR="00E604CB">
            <w:rPr>
              <w:rStyle w:val="Nmerodepgina"/>
            </w:rPr>
            <w:instrText xml:space="preserve"> PAGE </w:instrText>
          </w:r>
          <w:r w:rsidR="00E604CB">
            <w:rPr>
              <w:rStyle w:val="Nmerodepgina"/>
            </w:rPr>
            <w:fldChar w:fldCharType="separate"/>
          </w:r>
          <w:r w:rsidR="0000524D">
            <w:rPr>
              <w:rStyle w:val="Nmerodepgina"/>
              <w:noProof/>
            </w:rPr>
            <w:t>5</w:t>
          </w:r>
          <w:r w:rsidR="00E604CB"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</w:t>
          </w:r>
          <w:r w:rsidR="00E604CB">
            <w:rPr>
              <w:rStyle w:val="Nmerodepgina"/>
            </w:rPr>
            <w:t xml:space="preserve"> </w:t>
          </w:r>
          <w:r w:rsidR="00E604CB">
            <w:rPr>
              <w:rStyle w:val="Nmerodepgina"/>
            </w:rPr>
            <w:fldChar w:fldCharType="begin"/>
          </w:r>
          <w:r w:rsidR="00E604CB">
            <w:rPr>
              <w:rStyle w:val="Nmerodepgina"/>
            </w:rPr>
            <w:instrText xml:space="preserve"> NUMPAGES  \* MERGEFORMAT </w:instrText>
          </w:r>
          <w:r w:rsidR="00E604CB">
            <w:rPr>
              <w:rStyle w:val="Nmerodepgina"/>
            </w:rPr>
            <w:fldChar w:fldCharType="separate"/>
          </w:r>
          <w:r w:rsidR="0000524D">
            <w:rPr>
              <w:rStyle w:val="Nmerodepgina"/>
              <w:noProof/>
            </w:rPr>
            <w:t>6</w:t>
          </w:r>
          <w:r w:rsidR="00E604CB">
            <w:rPr>
              <w:rStyle w:val="Nmerodepgina"/>
            </w:rPr>
            <w:fldChar w:fldCharType="end"/>
          </w:r>
        </w:p>
      </w:tc>
    </w:tr>
  </w:tbl>
  <w:p w:rsidR="00E604CB" w:rsidRDefault="00E604CB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04CB" w:rsidRDefault="00E604C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5460" w:rsidRDefault="00F55460">
      <w:pPr>
        <w:spacing w:line="240" w:lineRule="auto"/>
      </w:pPr>
      <w:r>
        <w:separator/>
      </w:r>
    </w:p>
  </w:footnote>
  <w:footnote w:type="continuationSeparator" w:id="0">
    <w:p w:rsidR="00F55460" w:rsidRDefault="00F5546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04CB" w:rsidRDefault="00E604CB">
    <w:pPr>
      <w:rPr>
        <w:sz w:val="24"/>
      </w:rPr>
    </w:pPr>
  </w:p>
  <w:p w:rsidR="00E604CB" w:rsidRDefault="00E604CB">
    <w:pPr>
      <w:pBdr>
        <w:top w:val="single" w:sz="6" w:space="1" w:color="auto"/>
      </w:pBdr>
      <w:rPr>
        <w:sz w:val="24"/>
      </w:rPr>
    </w:pPr>
  </w:p>
  <w:p w:rsidR="00E604CB" w:rsidRDefault="00E604C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Universidad del Quindío</w:t>
    </w:r>
    <w:r>
      <w:rPr>
        <w:rFonts w:ascii="Arial" w:hAnsi="Arial"/>
        <w:b/>
        <w:sz w:val="36"/>
      </w:rPr>
      <w:fldChar w:fldCharType="end"/>
    </w:r>
  </w:p>
  <w:p w:rsidR="00E604CB" w:rsidRDefault="00E604CB">
    <w:pPr>
      <w:pBdr>
        <w:bottom w:val="single" w:sz="6" w:space="1" w:color="auto"/>
      </w:pBdr>
      <w:jc w:val="right"/>
      <w:rPr>
        <w:sz w:val="24"/>
      </w:rPr>
    </w:pPr>
  </w:p>
  <w:p w:rsidR="00E604CB" w:rsidRDefault="00E604CB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604CB" w:rsidTr="001F7F5B">
      <w:tc>
        <w:tcPr>
          <w:tcW w:w="6379" w:type="dxa"/>
        </w:tcPr>
        <w:p w:rsidR="00E604CB" w:rsidRDefault="001F7F5B" w:rsidP="001F7F5B">
          <w:r>
            <w:t>Sistema de Información  Integrado</w:t>
          </w:r>
        </w:p>
      </w:tc>
      <w:tc>
        <w:tcPr>
          <w:tcW w:w="3179" w:type="dxa"/>
        </w:tcPr>
        <w:p w:rsidR="00E604CB" w:rsidRDefault="0000524D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t>Version</w:t>
          </w:r>
          <w:proofErr w:type="spellEnd"/>
          <w:r>
            <w:t>:           &lt;1.1</w:t>
          </w:r>
          <w:r w:rsidR="00E604CB">
            <w:t>&gt;</w:t>
          </w:r>
        </w:p>
      </w:tc>
    </w:tr>
    <w:tr w:rsidR="00E604CB" w:rsidTr="001F7F5B">
      <w:tc>
        <w:tcPr>
          <w:tcW w:w="6379" w:type="dxa"/>
        </w:tcPr>
        <w:p w:rsidR="00B73F7E" w:rsidRDefault="001F7F5B" w:rsidP="001F7F5B">
          <w:r>
            <w:t>Especificación de Caso de Uso y Realizaci</w:t>
          </w:r>
          <w:r w:rsidR="00D73806">
            <w:t xml:space="preserve">ón: </w:t>
          </w:r>
          <w:r w:rsidR="008418D9" w:rsidRPr="008418D9">
            <w:t xml:space="preserve">Personalizar Convocatoria y/o Servicio- </w:t>
          </w:r>
          <w:r w:rsidR="00B73F7E">
            <w:t>Plantillas</w:t>
          </w:r>
        </w:p>
      </w:tc>
      <w:tc>
        <w:tcPr>
          <w:tcW w:w="3179" w:type="dxa"/>
        </w:tcPr>
        <w:p w:rsidR="00E604CB" w:rsidRDefault="00E604CB" w:rsidP="001F7F5B">
          <w:r>
            <w:t xml:space="preserve">  </w:t>
          </w:r>
          <w:r w:rsidR="0000524D">
            <w:t>Fecha: 10</w:t>
          </w:r>
          <w:r w:rsidR="001F7F5B">
            <w:t>/</w:t>
          </w:r>
          <w:proofErr w:type="spellStart"/>
          <w:r w:rsidR="001F7F5B">
            <w:t>Sep</w:t>
          </w:r>
          <w:proofErr w:type="spellEnd"/>
          <w:r w:rsidR="001F7F5B">
            <w:t>/2014</w:t>
          </w:r>
        </w:p>
      </w:tc>
    </w:tr>
  </w:tbl>
  <w:p w:rsidR="00E604CB" w:rsidRDefault="00E604CB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04CB" w:rsidRDefault="00E604C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F666A46"/>
    <w:multiLevelType w:val="hybridMultilevel"/>
    <w:tmpl w:val="A552D0E0"/>
    <w:lvl w:ilvl="0" w:tplc="9E165CA6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8C1C98"/>
    <w:multiLevelType w:val="hybridMultilevel"/>
    <w:tmpl w:val="DB6E8E86"/>
    <w:lvl w:ilvl="0" w:tplc="240A000F">
      <w:start w:val="1"/>
      <w:numFmt w:val="decimal"/>
      <w:lvlText w:val="%1."/>
      <w:lvlJc w:val="left"/>
      <w:pPr>
        <w:ind w:left="1545" w:hanging="360"/>
      </w:pPr>
    </w:lvl>
    <w:lvl w:ilvl="1" w:tplc="240A0019" w:tentative="1">
      <w:start w:val="1"/>
      <w:numFmt w:val="lowerLetter"/>
      <w:lvlText w:val="%2."/>
      <w:lvlJc w:val="left"/>
      <w:pPr>
        <w:ind w:left="2265" w:hanging="360"/>
      </w:pPr>
    </w:lvl>
    <w:lvl w:ilvl="2" w:tplc="240A001B" w:tentative="1">
      <w:start w:val="1"/>
      <w:numFmt w:val="lowerRoman"/>
      <w:lvlText w:val="%3."/>
      <w:lvlJc w:val="right"/>
      <w:pPr>
        <w:ind w:left="2985" w:hanging="180"/>
      </w:pPr>
    </w:lvl>
    <w:lvl w:ilvl="3" w:tplc="240A000F" w:tentative="1">
      <w:start w:val="1"/>
      <w:numFmt w:val="decimal"/>
      <w:lvlText w:val="%4."/>
      <w:lvlJc w:val="left"/>
      <w:pPr>
        <w:ind w:left="3705" w:hanging="360"/>
      </w:pPr>
    </w:lvl>
    <w:lvl w:ilvl="4" w:tplc="240A0019" w:tentative="1">
      <w:start w:val="1"/>
      <w:numFmt w:val="lowerLetter"/>
      <w:lvlText w:val="%5."/>
      <w:lvlJc w:val="left"/>
      <w:pPr>
        <w:ind w:left="4425" w:hanging="360"/>
      </w:pPr>
    </w:lvl>
    <w:lvl w:ilvl="5" w:tplc="240A001B" w:tentative="1">
      <w:start w:val="1"/>
      <w:numFmt w:val="lowerRoman"/>
      <w:lvlText w:val="%6."/>
      <w:lvlJc w:val="right"/>
      <w:pPr>
        <w:ind w:left="5145" w:hanging="180"/>
      </w:pPr>
    </w:lvl>
    <w:lvl w:ilvl="6" w:tplc="240A000F" w:tentative="1">
      <w:start w:val="1"/>
      <w:numFmt w:val="decimal"/>
      <w:lvlText w:val="%7."/>
      <w:lvlJc w:val="left"/>
      <w:pPr>
        <w:ind w:left="5865" w:hanging="360"/>
      </w:pPr>
    </w:lvl>
    <w:lvl w:ilvl="7" w:tplc="240A0019" w:tentative="1">
      <w:start w:val="1"/>
      <w:numFmt w:val="lowerLetter"/>
      <w:lvlText w:val="%8."/>
      <w:lvlJc w:val="left"/>
      <w:pPr>
        <w:ind w:left="6585" w:hanging="360"/>
      </w:pPr>
    </w:lvl>
    <w:lvl w:ilvl="8" w:tplc="240A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6">
    <w:nsid w:val="16962B56"/>
    <w:multiLevelType w:val="hybridMultilevel"/>
    <w:tmpl w:val="D8EECF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1B5F4478"/>
    <w:multiLevelType w:val="hybridMultilevel"/>
    <w:tmpl w:val="D42050D8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1C936206"/>
    <w:multiLevelType w:val="hybridMultilevel"/>
    <w:tmpl w:val="A79CA7E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BDC6402"/>
    <w:multiLevelType w:val="hybridMultilevel"/>
    <w:tmpl w:val="DB6E8E86"/>
    <w:lvl w:ilvl="0" w:tplc="240A000F">
      <w:start w:val="1"/>
      <w:numFmt w:val="decimal"/>
      <w:lvlText w:val="%1."/>
      <w:lvlJc w:val="left"/>
      <w:pPr>
        <w:ind w:left="1545" w:hanging="360"/>
      </w:pPr>
    </w:lvl>
    <w:lvl w:ilvl="1" w:tplc="240A0019" w:tentative="1">
      <w:start w:val="1"/>
      <w:numFmt w:val="lowerLetter"/>
      <w:lvlText w:val="%2."/>
      <w:lvlJc w:val="left"/>
      <w:pPr>
        <w:ind w:left="2265" w:hanging="360"/>
      </w:pPr>
    </w:lvl>
    <w:lvl w:ilvl="2" w:tplc="240A001B" w:tentative="1">
      <w:start w:val="1"/>
      <w:numFmt w:val="lowerRoman"/>
      <w:lvlText w:val="%3."/>
      <w:lvlJc w:val="right"/>
      <w:pPr>
        <w:ind w:left="2985" w:hanging="180"/>
      </w:pPr>
    </w:lvl>
    <w:lvl w:ilvl="3" w:tplc="240A000F" w:tentative="1">
      <w:start w:val="1"/>
      <w:numFmt w:val="decimal"/>
      <w:lvlText w:val="%4."/>
      <w:lvlJc w:val="left"/>
      <w:pPr>
        <w:ind w:left="3705" w:hanging="360"/>
      </w:pPr>
    </w:lvl>
    <w:lvl w:ilvl="4" w:tplc="240A0019" w:tentative="1">
      <w:start w:val="1"/>
      <w:numFmt w:val="lowerLetter"/>
      <w:lvlText w:val="%5."/>
      <w:lvlJc w:val="left"/>
      <w:pPr>
        <w:ind w:left="4425" w:hanging="360"/>
      </w:pPr>
    </w:lvl>
    <w:lvl w:ilvl="5" w:tplc="240A001B" w:tentative="1">
      <w:start w:val="1"/>
      <w:numFmt w:val="lowerRoman"/>
      <w:lvlText w:val="%6."/>
      <w:lvlJc w:val="right"/>
      <w:pPr>
        <w:ind w:left="5145" w:hanging="180"/>
      </w:pPr>
    </w:lvl>
    <w:lvl w:ilvl="6" w:tplc="240A000F" w:tentative="1">
      <w:start w:val="1"/>
      <w:numFmt w:val="decimal"/>
      <w:lvlText w:val="%7."/>
      <w:lvlJc w:val="left"/>
      <w:pPr>
        <w:ind w:left="5865" w:hanging="360"/>
      </w:pPr>
    </w:lvl>
    <w:lvl w:ilvl="7" w:tplc="240A0019" w:tentative="1">
      <w:start w:val="1"/>
      <w:numFmt w:val="lowerLetter"/>
      <w:lvlText w:val="%8."/>
      <w:lvlJc w:val="left"/>
      <w:pPr>
        <w:ind w:left="6585" w:hanging="360"/>
      </w:pPr>
    </w:lvl>
    <w:lvl w:ilvl="8" w:tplc="240A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12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2E0118F3"/>
    <w:multiLevelType w:val="hybridMultilevel"/>
    <w:tmpl w:val="B94637E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C326AC5"/>
    <w:multiLevelType w:val="multilevel"/>
    <w:tmpl w:val="ACE8D70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1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7080EED"/>
    <w:multiLevelType w:val="hybridMultilevel"/>
    <w:tmpl w:val="AEB86A48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59DF0F4D"/>
    <w:multiLevelType w:val="hybridMultilevel"/>
    <w:tmpl w:val="5082EA7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F1B5493"/>
    <w:multiLevelType w:val="hybridMultilevel"/>
    <w:tmpl w:val="08A27D52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63BC6662"/>
    <w:multiLevelType w:val="hybridMultilevel"/>
    <w:tmpl w:val="F1C83D20"/>
    <w:lvl w:ilvl="0" w:tplc="240A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27">
    <w:nsid w:val="66F0579C"/>
    <w:multiLevelType w:val="hybridMultilevel"/>
    <w:tmpl w:val="C318250E"/>
    <w:lvl w:ilvl="0" w:tplc="9E165CA6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05" w:hanging="360"/>
      </w:pPr>
    </w:lvl>
    <w:lvl w:ilvl="2" w:tplc="240A001B" w:tentative="1">
      <w:start w:val="1"/>
      <w:numFmt w:val="lowerRoman"/>
      <w:lvlText w:val="%3."/>
      <w:lvlJc w:val="right"/>
      <w:pPr>
        <w:ind w:left="2225" w:hanging="180"/>
      </w:pPr>
    </w:lvl>
    <w:lvl w:ilvl="3" w:tplc="240A000F" w:tentative="1">
      <w:start w:val="1"/>
      <w:numFmt w:val="decimal"/>
      <w:lvlText w:val="%4."/>
      <w:lvlJc w:val="left"/>
      <w:pPr>
        <w:ind w:left="2945" w:hanging="360"/>
      </w:pPr>
    </w:lvl>
    <w:lvl w:ilvl="4" w:tplc="240A0019" w:tentative="1">
      <w:start w:val="1"/>
      <w:numFmt w:val="lowerLetter"/>
      <w:lvlText w:val="%5."/>
      <w:lvlJc w:val="left"/>
      <w:pPr>
        <w:ind w:left="3665" w:hanging="360"/>
      </w:pPr>
    </w:lvl>
    <w:lvl w:ilvl="5" w:tplc="240A001B" w:tentative="1">
      <w:start w:val="1"/>
      <w:numFmt w:val="lowerRoman"/>
      <w:lvlText w:val="%6."/>
      <w:lvlJc w:val="right"/>
      <w:pPr>
        <w:ind w:left="4385" w:hanging="180"/>
      </w:pPr>
    </w:lvl>
    <w:lvl w:ilvl="6" w:tplc="240A000F" w:tentative="1">
      <w:start w:val="1"/>
      <w:numFmt w:val="decimal"/>
      <w:lvlText w:val="%7."/>
      <w:lvlJc w:val="left"/>
      <w:pPr>
        <w:ind w:left="5105" w:hanging="360"/>
      </w:pPr>
    </w:lvl>
    <w:lvl w:ilvl="7" w:tplc="240A0019" w:tentative="1">
      <w:start w:val="1"/>
      <w:numFmt w:val="lowerLetter"/>
      <w:lvlText w:val="%8."/>
      <w:lvlJc w:val="left"/>
      <w:pPr>
        <w:ind w:left="5825" w:hanging="360"/>
      </w:pPr>
    </w:lvl>
    <w:lvl w:ilvl="8" w:tplc="24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8">
    <w:nsid w:val="68EC6BE1"/>
    <w:multiLevelType w:val="hybridMultilevel"/>
    <w:tmpl w:val="77043338"/>
    <w:lvl w:ilvl="0" w:tplc="578E6C4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B0D0F1E"/>
    <w:multiLevelType w:val="hybridMultilevel"/>
    <w:tmpl w:val="A0CAD11A"/>
    <w:lvl w:ilvl="0" w:tplc="240A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30">
    <w:nsid w:val="6B4C0462"/>
    <w:multiLevelType w:val="hybridMultilevel"/>
    <w:tmpl w:val="61B83070"/>
    <w:lvl w:ilvl="0" w:tplc="C5B2DE56">
      <w:start w:val="1"/>
      <w:numFmt w:val="decimal"/>
      <w:lvlText w:val="%1."/>
      <w:lvlJc w:val="left"/>
      <w:pPr>
        <w:ind w:left="785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6DE665A3"/>
    <w:multiLevelType w:val="hybridMultilevel"/>
    <w:tmpl w:val="F9CCBE62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>
    <w:nsid w:val="7A8F0709"/>
    <w:multiLevelType w:val="hybridMultilevel"/>
    <w:tmpl w:val="08A27D52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6"/>
  </w:num>
  <w:num w:numId="3">
    <w:abstractNumId w:val="37"/>
  </w:num>
  <w:num w:numId="4">
    <w:abstractNumId w:val="22"/>
  </w:num>
  <w:num w:numId="5">
    <w:abstractNumId w:val="21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35"/>
  </w:num>
  <w:num w:numId="9">
    <w:abstractNumId w:val="3"/>
  </w:num>
  <w:num w:numId="10">
    <w:abstractNumId w:val="17"/>
  </w:num>
  <w:num w:numId="11">
    <w:abstractNumId w:val="15"/>
  </w:num>
  <w:num w:numId="12">
    <w:abstractNumId w:val="34"/>
  </w:num>
  <w:num w:numId="13">
    <w:abstractNumId w:val="14"/>
  </w:num>
  <w:num w:numId="14">
    <w:abstractNumId w:val="7"/>
  </w:num>
  <w:num w:numId="15">
    <w:abstractNumId w:val="33"/>
  </w:num>
  <w:num w:numId="16">
    <w:abstractNumId w:val="19"/>
  </w:num>
  <w:num w:numId="17">
    <w:abstractNumId w:val="10"/>
  </w:num>
  <w:num w:numId="18">
    <w:abstractNumId w:val="18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12"/>
  </w:num>
  <w:num w:numId="21">
    <w:abstractNumId w:val="31"/>
  </w:num>
  <w:num w:numId="22">
    <w:abstractNumId w:val="20"/>
  </w:num>
  <w:num w:numId="23">
    <w:abstractNumId w:val="0"/>
  </w:num>
  <w:num w:numId="24">
    <w:abstractNumId w:val="13"/>
  </w:num>
  <w:num w:numId="25">
    <w:abstractNumId w:val="23"/>
  </w:num>
  <w:num w:numId="26">
    <w:abstractNumId w:val="8"/>
  </w:num>
  <w:num w:numId="27">
    <w:abstractNumId w:val="25"/>
  </w:num>
  <w:num w:numId="28">
    <w:abstractNumId w:val="36"/>
  </w:num>
  <w:num w:numId="29">
    <w:abstractNumId w:val="32"/>
  </w:num>
  <w:num w:numId="30">
    <w:abstractNumId w:val="11"/>
  </w:num>
  <w:num w:numId="31">
    <w:abstractNumId w:val="5"/>
  </w:num>
  <w:num w:numId="32">
    <w:abstractNumId w:val="6"/>
  </w:num>
  <w:num w:numId="33">
    <w:abstractNumId w:val="9"/>
  </w:num>
  <w:num w:numId="34">
    <w:abstractNumId w:val="24"/>
  </w:num>
  <w:num w:numId="35">
    <w:abstractNumId w:val="28"/>
  </w:num>
  <w:num w:numId="36">
    <w:abstractNumId w:val="27"/>
  </w:num>
  <w:num w:numId="37">
    <w:abstractNumId w:val="30"/>
  </w:num>
  <w:num w:numId="38">
    <w:abstractNumId w:val="26"/>
  </w:num>
  <w:num w:numId="39">
    <w:abstractNumId w:val="29"/>
  </w:num>
  <w:num w:numId="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D17"/>
    <w:rsid w:val="0000524D"/>
    <w:rsid w:val="00044E6B"/>
    <w:rsid w:val="000559BD"/>
    <w:rsid w:val="00082A8C"/>
    <w:rsid w:val="000B5EA6"/>
    <w:rsid w:val="001136DA"/>
    <w:rsid w:val="00161EF2"/>
    <w:rsid w:val="0019434F"/>
    <w:rsid w:val="001E3D17"/>
    <w:rsid w:val="001F7F5B"/>
    <w:rsid w:val="00280B83"/>
    <w:rsid w:val="003240C8"/>
    <w:rsid w:val="003D60B4"/>
    <w:rsid w:val="00430B38"/>
    <w:rsid w:val="004430E2"/>
    <w:rsid w:val="004B377B"/>
    <w:rsid w:val="004F7680"/>
    <w:rsid w:val="005E1DA8"/>
    <w:rsid w:val="00716AF5"/>
    <w:rsid w:val="007D433E"/>
    <w:rsid w:val="008009DB"/>
    <w:rsid w:val="008418D9"/>
    <w:rsid w:val="00866045"/>
    <w:rsid w:val="0089203F"/>
    <w:rsid w:val="008E3E8B"/>
    <w:rsid w:val="00902BBD"/>
    <w:rsid w:val="00921951"/>
    <w:rsid w:val="00A01D69"/>
    <w:rsid w:val="00A06C43"/>
    <w:rsid w:val="00A500B1"/>
    <w:rsid w:val="00AE254B"/>
    <w:rsid w:val="00AE29A4"/>
    <w:rsid w:val="00B25ECE"/>
    <w:rsid w:val="00B73F7E"/>
    <w:rsid w:val="00BA7319"/>
    <w:rsid w:val="00BF48DF"/>
    <w:rsid w:val="00CE2629"/>
    <w:rsid w:val="00D60C6A"/>
    <w:rsid w:val="00D706E0"/>
    <w:rsid w:val="00D73806"/>
    <w:rsid w:val="00DD5BBB"/>
    <w:rsid w:val="00E24FEB"/>
    <w:rsid w:val="00E51166"/>
    <w:rsid w:val="00E604CB"/>
    <w:rsid w:val="00E7038C"/>
    <w:rsid w:val="00E81A8E"/>
    <w:rsid w:val="00EA6209"/>
    <w:rsid w:val="00EB2B6D"/>
    <w:rsid w:val="00EC4DEC"/>
    <w:rsid w:val="00F36378"/>
    <w:rsid w:val="00F55460"/>
    <w:rsid w:val="00F90BFC"/>
    <w:rsid w:val="00FF3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26D0EB1A-C1C7-424E-9900-BC06BEC38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link w:val="PuestoC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character" w:customStyle="1" w:styleId="hps">
    <w:name w:val="hps"/>
    <w:basedOn w:val="Fuentedeprrafopredeter"/>
    <w:rsid w:val="00F36378"/>
  </w:style>
  <w:style w:type="character" w:customStyle="1" w:styleId="PuestoCar">
    <w:name w:val="Puesto Car"/>
    <w:basedOn w:val="Fuentedeprrafopredeter"/>
    <w:link w:val="Puesto"/>
    <w:rsid w:val="001F7F5B"/>
    <w:rPr>
      <w:rFonts w:ascii="Arial" w:hAnsi="Arial"/>
      <w:b/>
      <w:sz w:val="36"/>
      <w:lang w:eastAsia="en-US"/>
    </w:rPr>
  </w:style>
  <w:style w:type="paragraph" w:styleId="Prrafodelista">
    <w:name w:val="List Paragraph"/>
    <w:basedOn w:val="Normal"/>
    <w:uiPriority w:val="34"/>
    <w:qFormat/>
    <w:rsid w:val="00430B38"/>
    <w:pPr>
      <w:ind w:left="720"/>
      <w:contextualSpacing/>
    </w:pPr>
  </w:style>
  <w:style w:type="table" w:styleId="Tabladecuadrcula2">
    <w:name w:val="Grid Table 2"/>
    <w:basedOn w:val="Tablanormal"/>
    <w:uiPriority w:val="47"/>
    <w:rsid w:val="008009DB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Default">
    <w:name w:val="Default"/>
    <w:rsid w:val="004B377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11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wnloads\rup_ucrs%20(1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D61183-0447-4006-A42E-5B8D8D6B8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rup_ucrs (1)</Template>
  <TotalTime>603</TotalTime>
  <Pages>6</Pages>
  <Words>666</Words>
  <Characters>3666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Use-Case-Realization Specification: &lt;Use-Case Name&gt;</vt:lpstr>
      <vt:lpstr>Use-Case-Realization Specification: &lt;Use-Case Name&gt;</vt:lpstr>
    </vt:vector>
  </TitlesOfParts>
  <Company>&lt;Company Name&gt;</Company>
  <LinksUpToDate>false</LinksUpToDate>
  <CharactersWithSpaces>4324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Use-Case-Realization Specification: &lt;Use-Case Name&gt;</dc:title>
  <dc:subject>&lt;Project Name&gt;</dc:subject>
  <dc:creator>USER</dc:creator>
  <cp:keywords/>
  <dc:description/>
  <cp:lastModifiedBy>USER</cp:lastModifiedBy>
  <cp:revision>18</cp:revision>
  <cp:lastPrinted>1999-10-18T21:04:00Z</cp:lastPrinted>
  <dcterms:created xsi:type="dcterms:W3CDTF">2014-09-06T22:13:00Z</dcterms:created>
  <dcterms:modified xsi:type="dcterms:W3CDTF">2014-09-11T02:09:00Z</dcterms:modified>
</cp:coreProperties>
</file>