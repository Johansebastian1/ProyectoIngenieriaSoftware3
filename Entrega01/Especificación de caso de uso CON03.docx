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FEB" w:rsidRDefault="00E24FEB" w:rsidP="00E24FEB">
      <w:pPr>
        <w:pStyle w:val="Puesto"/>
        <w:ind w:left="2880"/>
        <w:jc w:val="left"/>
      </w:pPr>
      <w:r>
        <w:t xml:space="preserve">      </w:t>
      </w:r>
      <w:fldSimple w:instr=" SUBJECT  \* MERGEFORMAT ">
        <w:r w:rsidR="001E3D17">
          <w:t>Sistema de Información Integrado</w:t>
        </w:r>
      </w:fldSimple>
    </w:p>
    <w:p w:rsidR="00AE254B" w:rsidRDefault="00E24FEB" w:rsidP="00E604CB">
      <w:pPr>
        <w:pStyle w:val="Puesto"/>
        <w:jc w:val="lef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E3D17">
        <w:t xml:space="preserve"> </w:t>
      </w:r>
      <w:r>
        <w:t xml:space="preserve">     Módulo </w:t>
      </w:r>
      <w:r w:rsidR="001E3D17">
        <w:t>Convocatoria</w:t>
      </w:r>
    </w:p>
    <w:p w:rsidR="001E3D17" w:rsidRDefault="0089203F" w:rsidP="001E3D17">
      <w:pPr>
        <w:pStyle w:val="Puesto"/>
        <w:jc w:val="right"/>
        <w:rPr>
          <w:lang w:val="es-ES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1E3D17" w:rsidRPr="001E3D17">
        <w:rPr>
          <w:lang w:val="es-ES"/>
        </w:rPr>
        <w:t xml:space="preserve"> </w:t>
      </w:r>
      <w:r w:rsidR="00E604CB">
        <w:rPr>
          <w:lang w:val="es-ES"/>
        </w:rPr>
        <w:t xml:space="preserve">Especificación </w:t>
      </w:r>
      <w:r w:rsidR="004430E2">
        <w:rPr>
          <w:lang w:val="es-ES"/>
        </w:rPr>
        <w:t>de</w:t>
      </w:r>
      <w:r w:rsidR="001E3D17">
        <w:rPr>
          <w:lang w:val="es-ES"/>
        </w:rPr>
        <w:t xml:space="preserve"> Caso de Uso</w:t>
      </w:r>
      <w:r w:rsidR="00E604CB">
        <w:rPr>
          <w:lang w:val="es-ES"/>
        </w:rPr>
        <w:t xml:space="preserve"> y Realización</w:t>
      </w:r>
      <w:r w:rsidR="001E3D17">
        <w:rPr>
          <w:lang w:val="es-ES"/>
        </w:rPr>
        <w:t>:</w:t>
      </w:r>
    </w:p>
    <w:p w:rsidR="00D23A3A" w:rsidRDefault="001E3D17">
      <w:pPr>
        <w:pStyle w:val="Puesto"/>
        <w:jc w:val="right"/>
        <w:rPr>
          <w:u w:val="single"/>
          <w:lang w:val="es-ES"/>
        </w:rPr>
      </w:pPr>
      <w:r>
        <w:t xml:space="preserve"> </w:t>
      </w:r>
      <w:r w:rsidR="0089203F">
        <w:fldChar w:fldCharType="end"/>
      </w:r>
      <w:r w:rsidR="00D23A3A">
        <w:rPr>
          <w:u w:val="single"/>
          <w:lang w:val="es-ES"/>
        </w:rPr>
        <w:t>Personalizar</w:t>
      </w:r>
      <w:r w:rsidRPr="00E24FEB">
        <w:rPr>
          <w:u w:val="single"/>
          <w:lang w:val="es-ES"/>
        </w:rPr>
        <w:t xml:space="preserve"> </w:t>
      </w:r>
      <w:r w:rsidR="00D23A3A">
        <w:rPr>
          <w:u w:val="single"/>
          <w:lang w:val="es-ES"/>
        </w:rPr>
        <w:t xml:space="preserve">Convocatoria y/o </w:t>
      </w:r>
      <w:r w:rsidRPr="00E24FEB">
        <w:rPr>
          <w:u w:val="single"/>
          <w:lang w:val="es-ES"/>
        </w:rPr>
        <w:t>Servicio</w:t>
      </w:r>
      <w:r w:rsidR="00D23A3A">
        <w:rPr>
          <w:u w:val="single"/>
          <w:lang w:val="es-ES"/>
        </w:rPr>
        <w:t>-</w:t>
      </w:r>
    </w:p>
    <w:p w:rsidR="00AE254B" w:rsidRPr="00E24FEB" w:rsidRDefault="00A16AA3">
      <w:pPr>
        <w:pStyle w:val="Puesto"/>
        <w:jc w:val="right"/>
        <w:rPr>
          <w:u w:val="single"/>
        </w:rPr>
      </w:pPr>
      <w:r>
        <w:rPr>
          <w:u w:val="single"/>
          <w:lang w:val="es-ES"/>
        </w:rPr>
        <w:t>Requisitos mínimos</w:t>
      </w:r>
    </w:p>
    <w:p w:rsidR="00AE254B" w:rsidRDefault="00AE254B">
      <w:pPr>
        <w:pStyle w:val="Puesto"/>
        <w:jc w:val="right"/>
      </w:pPr>
    </w:p>
    <w:p w:rsidR="00AE254B" w:rsidRDefault="001E3D17">
      <w:pPr>
        <w:pStyle w:val="Puesto"/>
        <w:jc w:val="right"/>
        <w:rPr>
          <w:sz w:val="28"/>
        </w:rPr>
      </w:pPr>
      <w:r>
        <w:rPr>
          <w:sz w:val="28"/>
        </w:rPr>
        <w:t>Versión</w:t>
      </w:r>
      <w:r w:rsidR="00544488">
        <w:rPr>
          <w:sz w:val="28"/>
        </w:rPr>
        <w:t xml:space="preserve"> &lt;1.1</w:t>
      </w:r>
      <w:r w:rsidR="0089203F">
        <w:rPr>
          <w:sz w:val="28"/>
        </w:rPr>
        <w:t>&gt;</w:t>
      </w:r>
    </w:p>
    <w:p w:rsidR="00AE254B" w:rsidRDefault="00AE254B">
      <w:pPr>
        <w:pStyle w:val="Puesto"/>
        <w:rPr>
          <w:sz w:val="28"/>
        </w:rPr>
      </w:pPr>
    </w:p>
    <w:p w:rsidR="00AE254B" w:rsidRDefault="00AE254B">
      <w:pPr>
        <w:sectPr w:rsidR="00AE254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E254B" w:rsidRDefault="00AE254B" w:rsidP="001F7F5B">
      <w:pPr>
        <w:pStyle w:val="Puesto"/>
        <w:jc w:val="left"/>
      </w:pPr>
    </w:p>
    <w:p w:rsidR="001F7F5B" w:rsidRPr="00E457DD" w:rsidRDefault="001F7F5B" w:rsidP="001F7F5B">
      <w:pPr>
        <w:pStyle w:val="Puesto"/>
      </w:pPr>
      <w:r w:rsidRPr="00E457DD">
        <w:t>Historial de Revisiones</w:t>
      </w: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31"/>
      </w:tblGrid>
      <w:tr w:rsidR="001F7F5B" w:rsidRPr="00E457DD" w:rsidTr="001F7F5B">
        <w:tc>
          <w:tcPr>
            <w:tcW w:w="2304" w:type="dxa"/>
          </w:tcPr>
          <w:p w:rsidR="001F7F5B" w:rsidRPr="00E457DD" w:rsidRDefault="001F7F5B" w:rsidP="00A16AA3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Fecha</w:t>
            </w:r>
          </w:p>
        </w:tc>
        <w:tc>
          <w:tcPr>
            <w:tcW w:w="1152" w:type="dxa"/>
          </w:tcPr>
          <w:p w:rsidR="001F7F5B" w:rsidRPr="00E457DD" w:rsidRDefault="001F7F5B" w:rsidP="00A16AA3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1F7F5B" w:rsidRPr="00E457DD" w:rsidRDefault="001F7F5B" w:rsidP="00A16AA3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Descripción</w:t>
            </w:r>
          </w:p>
        </w:tc>
        <w:tc>
          <w:tcPr>
            <w:tcW w:w="2431" w:type="dxa"/>
          </w:tcPr>
          <w:p w:rsidR="001F7F5B" w:rsidRPr="00E457DD" w:rsidRDefault="001F7F5B" w:rsidP="00A16AA3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Autor</w:t>
            </w:r>
          </w:p>
        </w:tc>
      </w:tr>
      <w:tr w:rsidR="001F7F5B" w:rsidTr="001F7F5B">
        <w:tc>
          <w:tcPr>
            <w:tcW w:w="2304" w:type="dxa"/>
          </w:tcPr>
          <w:p w:rsidR="001F7F5B" w:rsidRPr="00CD5DD9" w:rsidRDefault="001F7F5B" w:rsidP="00A16AA3">
            <w:pPr>
              <w:pStyle w:val="Tabletext"/>
            </w:pPr>
            <w:r>
              <w:t>07/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</w:tcPr>
          <w:p w:rsidR="001F7F5B" w:rsidRPr="00CD5DD9" w:rsidRDefault="00544488" w:rsidP="00A16AA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F7F5B" w:rsidRPr="00CD5DD9" w:rsidRDefault="001F7F5B" w:rsidP="00A16AA3">
            <w:pPr>
              <w:pStyle w:val="Tabletext"/>
            </w:pPr>
            <w:r w:rsidRPr="00CD5DD9">
              <w:t>Versión inicial del documento</w:t>
            </w:r>
          </w:p>
        </w:tc>
        <w:tc>
          <w:tcPr>
            <w:tcW w:w="2431" w:type="dxa"/>
          </w:tcPr>
          <w:p w:rsidR="001F7F5B" w:rsidRPr="00CD5DD9" w:rsidRDefault="001F7F5B" w:rsidP="00A16AA3">
            <w:pPr>
              <w:pStyle w:val="Tabletext"/>
            </w:pPr>
            <w:proofErr w:type="spellStart"/>
            <w:r>
              <w:t>Jhonatan</w:t>
            </w:r>
            <w:proofErr w:type="spellEnd"/>
            <w:r>
              <w:t xml:space="preserve"> Steven López G.</w:t>
            </w:r>
          </w:p>
        </w:tc>
      </w:tr>
      <w:tr w:rsidR="00544488" w:rsidTr="001F7F5B">
        <w:tc>
          <w:tcPr>
            <w:tcW w:w="2304" w:type="dxa"/>
          </w:tcPr>
          <w:p w:rsidR="00544488" w:rsidRPr="00CD5DD9" w:rsidRDefault="00544488" w:rsidP="00544488">
            <w:pPr>
              <w:pStyle w:val="Tabletext"/>
            </w:pPr>
            <w:r>
              <w:t>10/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</w:tcPr>
          <w:p w:rsidR="00544488" w:rsidRPr="00CD5DD9" w:rsidRDefault="00544488" w:rsidP="00544488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544488" w:rsidRPr="00CD5DD9" w:rsidRDefault="00544488" w:rsidP="00544488">
            <w:pPr>
              <w:pStyle w:val="Tabletext"/>
            </w:pPr>
            <w:r>
              <w:t>Modificación diagrama de clases</w:t>
            </w:r>
          </w:p>
        </w:tc>
        <w:tc>
          <w:tcPr>
            <w:tcW w:w="2431" w:type="dxa"/>
          </w:tcPr>
          <w:p w:rsidR="00544488" w:rsidRPr="00CD5DD9" w:rsidRDefault="00544488" w:rsidP="00544488">
            <w:pPr>
              <w:pStyle w:val="Tabletext"/>
            </w:pPr>
            <w:proofErr w:type="spellStart"/>
            <w:r>
              <w:t>Jhonatan</w:t>
            </w:r>
            <w:proofErr w:type="spellEnd"/>
            <w:r>
              <w:t xml:space="preserve"> Steven López G.</w:t>
            </w:r>
          </w:p>
        </w:tc>
      </w:tr>
      <w:tr w:rsidR="001F7F5B" w:rsidTr="001F7F5B">
        <w:tc>
          <w:tcPr>
            <w:tcW w:w="2304" w:type="dxa"/>
          </w:tcPr>
          <w:p w:rsidR="001F7F5B" w:rsidRDefault="001F7F5B" w:rsidP="00A16AA3">
            <w:pPr>
              <w:pStyle w:val="Tabletext"/>
            </w:pPr>
          </w:p>
        </w:tc>
        <w:tc>
          <w:tcPr>
            <w:tcW w:w="1152" w:type="dxa"/>
          </w:tcPr>
          <w:p w:rsidR="001F7F5B" w:rsidRDefault="001F7F5B" w:rsidP="00A16AA3">
            <w:pPr>
              <w:pStyle w:val="Tabletext"/>
            </w:pPr>
          </w:p>
        </w:tc>
        <w:tc>
          <w:tcPr>
            <w:tcW w:w="3744" w:type="dxa"/>
          </w:tcPr>
          <w:p w:rsidR="001F7F5B" w:rsidRDefault="001F7F5B" w:rsidP="00A16AA3">
            <w:pPr>
              <w:pStyle w:val="Tabletext"/>
            </w:pPr>
          </w:p>
        </w:tc>
        <w:tc>
          <w:tcPr>
            <w:tcW w:w="2431" w:type="dxa"/>
          </w:tcPr>
          <w:p w:rsidR="001F7F5B" w:rsidRDefault="001F7F5B" w:rsidP="00A16AA3">
            <w:pPr>
              <w:pStyle w:val="Tabletext"/>
            </w:pPr>
          </w:p>
        </w:tc>
      </w:tr>
      <w:tr w:rsidR="001F7F5B" w:rsidTr="001F7F5B">
        <w:tc>
          <w:tcPr>
            <w:tcW w:w="2304" w:type="dxa"/>
          </w:tcPr>
          <w:p w:rsidR="001F7F5B" w:rsidRDefault="001F7F5B" w:rsidP="00A16AA3">
            <w:pPr>
              <w:pStyle w:val="Tabletext"/>
            </w:pPr>
          </w:p>
        </w:tc>
        <w:tc>
          <w:tcPr>
            <w:tcW w:w="1152" w:type="dxa"/>
          </w:tcPr>
          <w:p w:rsidR="001F7F5B" w:rsidRDefault="001F7F5B" w:rsidP="00A16AA3">
            <w:pPr>
              <w:pStyle w:val="Tabletext"/>
            </w:pPr>
          </w:p>
        </w:tc>
        <w:tc>
          <w:tcPr>
            <w:tcW w:w="3744" w:type="dxa"/>
          </w:tcPr>
          <w:p w:rsidR="001F7F5B" w:rsidRDefault="001F7F5B" w:rsidP="00A16AA3">
            <w:pPr>
              <w:pStyle w:val="Tabletext"/>
            </w:pPr>
          </w:p>
        </w:tc>
        <w:tc>
          <w:tcPr>
            <w:tcW w:w="2431" w:type="dxa"/>
          </w:tcPr>
          <w:p w:rsidR="001F7F5B" w:rsidRDefault="001F7F5B" w:rsidP="00A16AA3">
            <w:pPr>
              <w:pStyle w:val="Tabletext"/>
            </w:pPr>
          </w:p>
        </w:tc>
      </w:tr>
    </w:tbl>
    <w:p w:rsidR="001F7F5B" w:rsidRDefault="001F7F5B" w:rsidP="001F7F5B"/>
    <w:p w:rsidR="00AE254B" w:rsidRDefault="00AE254B"/>
    <w:p w:rsidR="00AE254B" w:rsidRDefault="0089203F" w:rsidP="00FF3556">
      <w:pPr>
        <w:pStyle w:val="Puesto"/>
      </w:pPr>
      <w:r>
        <w:br w:type="page"/>
      </w:r>
      <w:r w:rsidR="00FF3556">
        <w:lastRenderedPageBreak/>
        <w:t>Tabla de Contenido</w:t>
      </w:r>
    </w:p>
    <w:p w:rsidR="00962025" w:rsidRDefault="00962025" w:rsidP="0096202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62025" w:rsidRDefault="00962025" w:rsidP="0096202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62025" w:rsidRDefault="00962025" w:rsidP="0096202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62025" w:rsidRDefault="00962025" w:rsidP="00962025">
      <w:pPr>
        <w:pStyle w:val="TDC2"/>
        <w:tabs>
          <w:tab w:val="left" w:pos="1000"/>
        </w:tabs>
        <w:rPr>
          <w:noProof/>
          <w:sz w:val="24"/>
          <w:szCs w:val="24"/>
          <w:lang w:eastAsia="es-ES"/>
        </w:rPr>
      </w:pPr>
      <w:r>
        <w:rPr>
          <w:noProof/>
        </w:rPr>
        <w:t>1.3</w:t>
      </w:r>
      <w:r>
        <w:rPr>
          <w:noProof/>
          <w:sz w:val="24"/>
          <w:szCs w:val="24"/>
          <w:lang w:eastAsia="es-ES"/>
        </w:rPr>
        <w:tab/>
      </w:r>
      <w:r>
        <w:rPr>
          <w:noProof/>
        </w:rPr>
        <w:t>Definiciones, Acrónimos, y Abreviaciones</w:t>
      </w:r>
      <w:r>
        <w:rPr>
          <w:noProof/>
        </w:rPr>
        <w:tab/>
        <w:t>3</w:t>
      </w:r>
    </w:p>
    <w:p w:rsidR="00962025" w:rsidRDefault="00962025" w:rsidP="0096202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  <w:lang w:eastAsia="es-ES"/>
        </w:rPr>
        <w:tab/>
      </w:r>
      <w:r>
        <w:rPr>
          <w:noProof/>
        </w:rPr>
        <w:t xml:space="preserve">Referencias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62025" w:rsidRDefault="00962025" w:rsidP="0096202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="009A07D0">
        <w:rPr>
          <w:noProof/>
        </w:rPr>
        <w:t xml:space="preserve">CON03 </w:t>
      </w:r>
      <w:r>
        <w:rPr>
          <w:noProof/>
        </w:rPr>
        <w:t>Personalizar Convocatoria y/o Servicio- Requisitos mínimos</w:t>
      </w:r>
      <w:r>
        <w:rPr>
          <w:noProof/>
        </w:rPr>
        <w:tab/>
        <w:t>4</w:t>
      </w:r>
    </w:p>
    <w:p w:rsidR="00962025" w:rsidRDefault="00962025" w:rsidP="00962025">
      <w:pPr>
        <w:pStyle w:val="TDC1"/>
        <w:tabs>
          <w:tab w:val="left" w:pos="432"/>
        </w:tabs>
        <w:rPr>
          <w:noProof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Requisitos derivados</w:t>
      </w:r>
      <w:r>
        <w:rPr>
          <w:noProof/>
        </w:rPr>
        <w:tab/>
        <w:t>5</w:t>
      </w:r>
    </w:p>
    <w:p w:rsidR="00181038" w:rsidRPr="00181038" w:rsidRDefault="00181038" w:rsidP="00181038"/>
    <w:p w:rsidR="00181038" w:rsidRDefault="00544488" w:rsidP="00181038">
      <w:r>
        <w:t xml:space="preserve">4.     Diagrama de clases          </w:t>
      </w:r>
      <w:r w:rsidR="00181038">
        <w:t xml:space="preserve">                                                                                                                                        6</w:t>
      </w:r>
    </w:p>
    <w:p w:rsidR="00544488" w:rsidRDefault="00544488" w:rsidP="00181038"/>
    <w:p w:rsidR="00544488" w:rsidRPr="00181038" w:rsidRDefault="00544488" w:rsidP="00181038">
      <w:r>
        <w:t>5.     Diagrama de secuencia                                                                                                                                            7</w:t>
      </w:r>
      <w:bookmarkStart w:id="0" w:name="_GoBack"/>
      <w:bookmarkEnd w:id="0"/>
    </w:p>
    <w:p w:rsidR="00AE254B" w:rsidRDefault="00962025" w:rsidP="00962025">
      <w:pPr>
        <w:pStyle w:val="Puesto"/>
      </w:pPr>
      <w:r>
        <w:fldChar w:fldCharType="end"/>
      </w:r>
      <w:r w:rsidR="0089203F">
        <w:br w:type="page"/>
      </w:r>
    </w:p>
    <w:p w:rsidR="00AE254B" w:rsidRDefault="00866045" w:rsidP="004F7680">
      <w:pPr>
        <w:pStyle w:val="Ttulo1"/>
        <w:jc w:val="both"/>
      </w:pPr>
      <w:r>
        <w:lastRenderedPageBreak/>
        <w:t>Introducción</w:t>
      </w:r>
    </w:p>
    <w:p w:rsidR="00AE254B" w:rsidRDefault="00AE254B" w:rsidP="004F7680">
      <w:pPr>
        <w:pStyle w:val="InfoBlue"/>
        <w:jc w:val="both"/>
      </w:pPr>
    </w:p>
    <w:p w:rsidR="00AE254B" w:rsidRDefault="0089203F" w:rsidP="004F7680">
      <w:pPr>
        <w:pStyle w:val="Ttulo2"/>
        <w:jc w:val="both"/>
      </w:pPr>
      <w:bookmarkStart w:id="1" w:name="_Toc456598587"/>
      <w:bookmarkStart w:id="2" w:name="_Toc50537196"/>
      <w:r>
        <w:t>P</w:t>
      </w:r>
      <w:bookmarkEnd w:id="1"/>
      <w:bookmarkEnd w:id="2"/>
      <w:r w:rsidR="00866045">
        <w:t>ropósito</w:t>
      </w:r>
    </w:p>
    <w:p w:rsidR="00F36378" w:rsidRDefault="00F36378" w:rsidP="004F7680">
      <w:pPr>
        <w:ind w:left="720"/>
        <w:jc w:val="both"/>
      </w:pPr>
    </w:p>
    <w:p w:rsidR="00AE29A4" w:rsidRPr="00AE29A4" w:rsidRDefault="00F36378" w:rsidP="004F7680">
      <w:pPr>
        <w:ind w:left="720"/>
        <w:jc w:val="both"/>
        <w:rPr>
          <w:lang w:val="es-ES"/>
        </w:rPr>
      </w:pPr>
      <w:r>
        <w:t xml:space="preserve">Este documento tiene </w:t>
      </w:r>
      <w:r w:rsidR="00AE29A4">
        <w:t xml:space="preserve">como </w:t>
      </w:r>
      <w:r>
        <w:t>propósito ofrecer una visi</w:t>
      </w:r>
      <w:r w:rsidR="003240C8">
        <w:t>ón global del Sistema de Información Integrado</w:t>
      </w:r>
      <w:r>
        <w:t xml:space="preserve">, dando suficiente información acerca del caso de uso </w:t>
      </w:r>
      <w:r w:rsidR="00D23A3A">
        <w:rPr>
          <w:lang w:val="es-ES"/>
        </w:rPr>
        <w:t>Personalizar Convocatoria y/o Servicio- Requisitos mínimos</w:t>
      </w:r>
      <w:r w:rsidR="00AE29A4">
        <w:rPr>
          <w:lang w:val="es-ES"/>
        </w:rPr>
        <w:t xml:space="preserve">, especificando el funcionamiento y comportamiento de  este tanto para el sistema como para el usuario. </w:t>
      </w:r>
    </w:p>
    <w:p w:rsidR="00F36378" w:rsidRPr="00A4097C" w:rsidRDefault="00F36378" w:rsidP="004F7680">
      <w:pPr>
        <w:jc w:val="both"/>
      </w:pPr>
    </w:p>
    <w:p w:rsidR="00AE254B" w:rsidRDefault="00866045" w:rsidP="004F7680">
      <w:pPr>
        <w:pStyle w:val="Ttulo2"/>
        <w:jc w:val="both"/>
      </w:pPr>
      <w:r>
        <w:t>Alcance</w:t>
      </w:r>
    </w:p>
    <w:p w:rsidR="00F90BFC" w:rsidRDefault="00F90BFC" w:rsidP="004F7680">
      <w:pPr>
        <w:ind w:left="720"/>
        <w:jc w:val="both"/>
      </w:pPr>
    </w:p>
    <w:p w:rsidR="00F90BFC" w:rsidRDefault="00F90BFC" w:rsidP="004F7680">
      <w:pPr>
        <w:ind w:left="720"/>
        <w:jc w:val="both"/>
      </w:pPr>
      <w:r>
        <w:t>El presente documento se centra únicamente en la Especificaci</w:t>
      </w:r>
      <w:r w:rsidR="003240C8">
        <w:t xml:space="preserve">ón del </w:t>
      </w:r>
      <w:r>
        <w:t xml:space="preserve">Caso de Uso y </w:t>
      </w:r>
      <w:r w:rsidR="00D23A3A">
        <w:t>Realización:</w:t>
      </w:r>
      <w:r w:rsidR="00D23A3A" w:rsidRPr="00D23A3A">
        <w:rPr>
          <w:lang w:val="es-ES"/>
        </w:rPr>
        <w:t xml:space="preserve"> </w:t>
      </w:r>
      <w:r w:rsidR="00D23A3A">
        <w:rPr>
          <w:lang w:val="es-ES"/>
        </w:rPr>
        <w:t>Personalizar Convocatoria y/o Servicio- Requisitos mínimos</w:t>
      </w:r>
      <w:r w:rsidR="00D60C6A">
        <w:t>, este proporciona un análisis para la definición de la fu</w:t>
      </w:r>
      <w:r w:rsidR="00D23A3A">
        <w:t xml:space="preserve">ncionalidad y </w:t>
      </w:r>
      <w:r w:rsidR="00C26DAC">
        <w:t>flujo de eventos.</w:t>
      </w:r>
    </w:p>
    <w:p w:rsidR="00AE29A4" w:rsidRDefault="00AE29A4" w:rsidP="004F7680">
      <w:pPr>
        <w:jc w:val="both"/>
        <w:rPr>
          <w:lang w:val="es-ES"/>
        </w:rPr>
      </w:pPr>
    </w:p>
    <w:p w:rsidR="00F90BFC" w:rsidRPr="00AE29A4" w:rsidRDefault="00F90BFC" w:rsidP="004F7680">
      <w:pPr>
        <w:jc w:val="both"/>
      </w:pPr>
    </w:p>
    <w:p w:rsidR="00AE254B" w:rsidRDefault="00866045" w:rsidP="004F7680">
      <w:pPr>
        <w:pStyle w:val="Ttulo2"/>
        <w:jc w:val="both"/>
        <w:rPr>
          <w:noProof/>
        </w:rPr>
      </w:pPr>
      <w:r>
        <w:rPr>
          <w:noProof/>
        </w:rPr>
        <w:t>Definiciones, Acrónimos, y Abreviaciones</w:t>
      </w:r>
    </w:p>
    <w:p w:rsidR="00866045" w:rsidRPr="00866045" w:rsidRDefault="00866045" w:rsidP="004F7680">
      <w:pPr>
        <w:jc w:val="both"/>
      </w:pPr>
    </w:p>
    <w:p w:rsidR="00AE254B" w:rsidRDefault="0089203F" w:rsidP="004F7680">
      <w:pPr>
        <w:pStyle w:val="Ttulo2"/>
        <w:jc w:val="both"/>
      </w:pPr>
      <w:bookmarkStart w:id="3" w:name="_Toc456598590"/>
      <w:bookmarkStart w:id="4" w:name="_Toc50537199"/>
      <w:r>
        <w:t>Referenc</w:t>
      </w:r>
      <w:bookmarkEnd w:id="3"/>
      <w:bookmarkEnd w:id="4"/>
      <w:r w:rsidR="00866045">
        <w:t>ias</w:t>
      </w:r>
    </w:p>
    <w:p w:rsidR="00866045" w:rsidRPr="00866045" w:rsidRDefault="00866045" w:rsidP="004F7680">
      <w:pPr>
        <w:pStyle w:val="Textoindependiente"/>
        <w:jc w:val="both"/>
      </w:pPr>
    </w:p>
    <w:p w:rsidR="0019434F" w:rsidRDefault="00DE0382" w:rsidP="004F7680">
      <w:pPr>
        <w:pStyle w:val="Ttulo1"/>
        <w:jc w:val="both"/>
      </w:pPr>
      <w:r>
        <w:rPr>
          <w:noProof/>
        </w:rPr>
        <w:t>CON03 Personalizar Convocatoria y/o Servicio- Requisitos mínimos</w:t>
      </w:r>
    </w:p>
    <w:p w:rsidR="00C26DAC" w:rsidRDefault="00C26DAC" w:rsidP="00C26DAC"/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AD030E" w:rsidTr="00AD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auto"/>
            </w:tcBorders>
          </w:tcPr>
          <w:p w:rsidR="00AD030E" w:rsidRDefault="00AD030E" w:rsidP="00C26DAC"/>
        </w:tc>
        <w:tc>
          <w:tcPr>
            <w:tcW w:w="7370" w:type="dxa"/>
            <w:tcBorders>
              <w:bottom w:val="single" w:sz="4" w:space="0" w:color="auto"/>
            </w:tcBorders>
          </w:tcPr>
          <w:p w:rsidR="00AD030E" w:rsidRDefault="00AD030E" w:rsidP="00C26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DAC" w:rsidTr="003F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</w:tcBorders>
          </w:tcPr>
          <w:p w:rsidR="00C26DAC" w:rsidRDefault="00355802" w:rsidP="00BF18A0">
            <w:pPr>
              <w:jc w:val="center"/>
            </w:pPr>
            <w:r>
              <w:t>Código Caso de Uso</w:t>
            </w:r>
          </w:p>
        </w:tc>
        <w:tc>
          <w:tcPr>
            <w:tcW w:w="7370" w:type="dxa"/>
            <w:tcBorders>
              <w:top w:val="single" w:sz="4" w:space="0" w:color="auto"/>
              <w:right w:val="single" w:sz="4" w:space="0" w:color="auto"/>
            </w:tcBorders>
          </w:tcPr>
          <w:p w:rsidR="00C26DAC" w:rsidRPr="003F6A84" w:rsidRDefault="00355802" w:rsidP="00BF18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6A84">
              <w:rPr>
                <w:b/>
              </w:rPr>
              <w:t>Nombre del Caso de Uso</w:t>
            </w:r>
          </w:p>
        </w:tc>
      </w:tr>
      <w:tr w:rsidR="00C26DAC" w:rsidTr="003F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</w:tcBorders>
          </w:tcPr>
          <w:p w:rsidR="00C26DAC" w:rsidRDefault="003F6A84" w:rsidP="00BF18A0">
            <w:pPr>
              <w:jc w:val="center"/>
            </w:pPr>
            <w:r>
              <w:t>CON03</w:t>
            </w:r>
          </w:p>
        </w:tc>
        <w:tc>
          <w:tcPr>
            <w:tcW w:w="7370" w:type="dxa"/>
            <w:tcBorders>
              <w:right w:val="single" w:sz="4" w:space="0" w:color="auto"/>
            </w:tcBorders>
          </w:tcPr>
          <w:p w:rsidR="00C26DAC" w:rsidRDefault="005C6CB5" w:rsidP="00BF18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Personalizar Convocatoria y/o Servicio- Requisitos mínimos</w:t>
            </w:r>
          </w:p>
        </w:tc>
      </w:tr>
      <w:tr w:rsidR="00C26DAC" w:rsidTr="003F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355802" w:rsidP="00C26DAC">
            <w:r>
              <w:t>Descripción</w:t>
            </w:r>
          </w:p>
        </w:tc>
      </w:tr>
      <w:tr w:rsidR="00C26DAC" w:rsidTr="003F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Pr="005C6CB5" w:rsidRDefault="005C6CB5" w:rsidP="005C6CB5">
            <w:pPr>
              <w:pStyle w:val="Default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</w:pPr>
            <w:r w:rsidRPr="005C6CB5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  <w:t xml:space="preserve">Permite a un Usuario Colciencias personalizar una Convocatoria y/o Servicio, definiendo los requisitos mínimos apropiados. </w:t>
            </w:r>
          </w:p>
        </w:tc>
      </w:tr>
      <w:tr w:rsidR="00C26DAC" w:rsidTr="003F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355802" w:rsidP="00C26DAC">
            <w:r>
              <w:t xml:space="preserve">Actores </w:t>
            </w:r>
          </w:p>
        </w:tc>
      </w:tr>
      <w:tr w:rsidR="00C26DAC" w:rsidTr="003F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Pr="003F6A84" w:rsidRDefault="00A210D7" w:rsidP="00C26DAC">
            <w:pPr>
              <w:rPr>
                <w:b w:val="0"/>
              </w:rPr>
            </w:pPr>
            <w:r w:rsidRPr="003F6A84">
              <w:rPr>
                <w:b w:val="0"/>
              </w:rPr>
              <w:t>Usuario Colciencias (Responsable Convocatoria)</w:t>
            </w:r>
          </w:p>
        </w:tc>
      </w:tr>
      <w:tr w:rsidR="00C26DAC" w:rsidTr="003F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355802" w:rsidP="00C26DAC">
            <w:r>
              <w:t>Precondiciones</w:t>
            </w:r>
          </w:p>
        </w:tc>
      </w:tr>
      <w:tr w:rsidR="00C26DAC" w:rsidTr="00AD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C6CB5" w:rsidRPr="005C6CB5" w:rsidRDefault="005C6CB5" w:rsidP="005C6CB5">
            <w:pPr>
              <w:pStyle w:val="Default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</w:pPr>
            <w:r w:rsidRPr="005C6CB5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  <w:t xml:space="preserve">El Actor ha ejecutado el caso de uso COM20: Ingresar al Sistema. </w:t>
            </w:r>
          </w:p>
          <w:p w:rsidR="005C6CB5" w:rsidRPr="005C6CB5" w:rsidRDefault="005C6CB5" w:rsidP="005C6CB5">
            <w:pPr>
              <w:pStyle w:val="Default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</w:pPr>
            <w:r w:rsidRPr="005C6CB5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  <w:t xml:space="preserve">El Actor es un Usuario Colciencias. </w:t>
            </w:r>
          </w:p>
          <w:p w:rsidR="005C6CB5" w:rsidRPr="005C6CB5" w:rsidRDefault="005C6CB5" w:rsidP="005C6CB5">
            <w:pPr>
              <w:pStyle w:val="Default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</w:pPr>
            <w:r w:rsidRPr="005C6CB5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  <w:t xml:space="preserve">El Actor tiene privilegios para Gestionar Convocatorias/Servicios. </w:t>
            </w:r>
          </w:p>
          <w:p w:rsidR="00C26DAC" w:rsidRPr="003F6A84" w:rsidRDefault="005C6CB5" w:rsidP="005C6CB5">
            <w:pPr>
              <w:rPr>
                <w:b w:val="0"/>
              </w:rPr>
            </w:pPr>
            <w:r w:rsidRPr="005C6CB5">
              <w:rPr>
                <w:b w:val="0"/>
                <w:bCs w:val="0"/>
                <w:lang w:val="es-ES"/>
              </w:rPr>
              <w:t>El Actor ha ejecutado el caso de uso CON02: Personalizar Convocatoria-Servicio.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5111D" w:rsidTr="00AD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5111D" w:rsidRPr="005C6CB5" w:rsidRDefault="0065111D" w:rsidP="005C6CB5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s-E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ES" w:eastAsia="en-US"/>
              </w:rPr>
              <w:t>Criterios de Aceptación</w:t>
            </w:r>
          </w:p>
        </w:tc>
      </w:tr>
      <w:tr w:rsidR="0065111D" w:rsidTr="00AD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5111D" w:rsidRPr="0065111D" w:rsidRDefault="0065111D" w:rsidP="00062C0A">
            <w:pPr>
              <w:pStyle w:val="Default"/>
              <w:numPr>
                <w:ilvl w:val="0"/>
                <w:numId w:val="36"/>
              </w:numPr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s-ES" w:eastAsia="en-US"/>
              </w:rPr>
            </w:pPr>
            <w:r w:rsidRPr="0065111D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s-ES" w:eastAsia="en-US"/>
              </w:rPr>
              <w:t>Se ha permitido definir los requisitos mínimos a</w:t>
            </w:r>
            <w:r w:rsidR="00062C0A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s-ES" w:eastAsia="en-US"/>
              </w:rPr>
              <w:t xml:space="preserve">propiados a través de una personalización para </w:t>
            </w:r>
            <w:r w:rsidRPr="0065111D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s-ES" w:eastAsia="en-US"/>
              </w:rPr>
              <w:t>la Convocatoria y/o Servicio.</w:t>
            </w:r>
          </w:p>
        </w:tc>
      </w:tr>
      <w:tr w:rsidR="00C26DAC" w:rsidTr="00AD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355802" w:rsidP="00C26DAC">
            <w:r>
              <w:t>Flujo básico de eventos</w:t>
            </w:r>
          </w:p>
        </w:tc>
      </w:tr>
      <w:tr w:rsidR="00C26DAC" w:rsidTr="00AD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C6CB5" w:rsidRPr="005C6CB5" w:rsidRDefault="005C6CB5" w:rsidP="00A0774C">
            <w:pPr>
              <w:pStyle w:val="Prrafodelista"/>
              <w:numPr>
                <w:ilvl w:val="0"/>
                <w:numId w:val="33"/>
              </w:numPr>
              <w:jc w:val="both"/>
              <w:rPr>
                <w:b w:val="0"/>
                <w:bCs w:val="0"/>
                <w:lang w:val="es-ES"/>
              </w:rPr>
            </w:pPr>
            <w:r w:rsidRPr="005C6CB5">
              <w:rPr>
                <w:b w:val="0"/>
                <w:bCs w:val="0"/>
                <w:lang w:val="es-ES"/>
              </w:rPr>
              <w:t>El usuario Colciencias selecciona la opción requisitos mínimos.</w:t>
            </w:r>
          </w:p>
          <w:p w:rsidR="005C6CB5" w:rsidRPr="005C6CB5" w:rsidRDefault="005C6CB5" w:rsidP="00A0774C">
            <w:pPr>
              <w:pStyle w:val="Prrafodelista"/>
              <w:numPr>
                <w:ilvl w:val="0"/>
                <w:numId w:val="33"/>
              </w:numPr>
              <w:jc w:val="both"/>
              <w:rPr>
                <w:b w:val="0"/>
                <w:bCs w:val="0"/>
                <w:lang w:val="es-ES"/>
              </w:rPr>
            </w:pPr>
            <w:r w:rsidRPr="005C6CB5">
              <w:rPr>
                <w:b w:val="0"/>
                <w:bCs w:val="0"/>
                <w:lang w:val="es-ES"/>
              </w:rPr>
              <w:t>El sistema carga el listado de requisitos mínimos</w:t>
            </w:r>
          </w:p>
          <w:p w:rsidR="005C6CB5" w:rsidRPr="005C6CB5" w:rsidRDefault="005C6CB5" w:rsidP="00A0774C">
            <w:pPr>
              <w:pStyle w:val="Prrafodelista"/>
              <w:numPr>
                <w:ilvl w:val="0"/>
                <w:numId w:val="33"/>
              </w:numPr>
              <w:jc w:val="both"/>
              <w:rPr>
                <w:b w:val="0"/>
                <w:bCs w:val="0"/>
                <w:lang w:val="es-ES"/>
              </w:rPr>
            </w:pPr>
            <w:r w:rsidRPr="005C6CB5">
              <w:rPr>
                <w:b w:val="0"/>
                <w:bCs w:val="0"/>
                <w:lang w:val="es-ES"/>
              </w:rPr>
              <w:t>El usuario Colciencias selecciona la categoría de requisito mínimo con el que desea trabajar.</w:t>
            </w:r>
          </w:p>
          <w:p w:rsidR="00C26DAC" w:rsidRPr="005C6CB5" w:rsidRDefault="005C6CB5" w:rsidP="00A0774C">
            <w:pPr>
              <w:pStyle w:val="Prrafodelista"/>
              <w:numPr>
                <w:ilvl w:val="0"/>
                <w:numId w:val="33"/>
              </w:numPr>
              <w:jc w:val="both"/>
              <w:rPr>
                <w:b w:val="0"/>
                <w:bCs w:val="0"/>
                <w:lang w:val="es-ES"/>
              </w:rPr>
            </w:pPr>
            <w:r w:rsidRPr="005C6CB5">
              <w:rPr>
                <w:b w:val="0"/>
                <w:bCs w:val="0"/>
                <w:lang w:val="es-ES"/>
              </w:rPr>
              <w:t>El usuario Colciencias agrega/elimina los requisitos mínimos acorde a los términos de referencia de la convocatoria.</w:t>
            </w:r>
          </w:p>
          <w:p w:rsidR="005C6CB5" w:rsidRPr="005C6CB5" w:rsidRDefault="005C6CB5" w:rsidP="00A0774C">
            <w:pPr>
              <w:pStyle w:val="Prrafodelista"/>
              <w:numPr>
                <w:ilvl w:val="0"/>
                <w:numId w:val="33"/>
              </w:numPr>
              <w:jc w:val="both"/>
              <w:rPr>
                <w:b w:val="0"/>
                <w:bCs w:val="0"/>
                <w:lang w:val="es-ES"/>
              </w:rPr>
            </w:pPr>
            <w:r w:rsidRPr="005C6CB5">
              <w:rPr>
                <w:b w:val="0"/>
                <w:bCs w:val="0"/>
                <w:lang w:val="es-ES"/>
              </w:rPr>
              <w:t>El usuario</w:t>
            </w:r>
            <w:r w:rsidR="001032B5">
              <w:rPr>
                <w:b w:val="0"/>
                <w:bCs w:val="0"/>
                <w:lang w:val="es-ES"/>
              </w:rPr>
              <w:t xml:space="preserve"> presiona el botón guardar </w:t>
            </w:r>
          </w:p>
          <w:p w:rsidR="005C6CB5" w:rsidRDefault="005C6CB5" w:rsidP="00A0774C">
            <w:pPr>
              <w:pStyle w:val="Prrafodelista"/>
              <w:numPr>
                <w:ilvl w:val="0"/>
                <w:numId w:val="33"/>
              </w:numPr>
              <w:jc w:val="both"/>
            </w:pPr>
            <w:r w:rsidRPr="005C6CB5">
              <w:rPr>
                <w:b w:val="0"/>
                <w:bCs w:val="0"/>
                <w:lang w:val="es-ES"/>
              </w:rPr>
              <w:t>El sistema almacena los requisitos mínimos parametrizados para la convocatoria y/o Servicio.</w:t>
            </w:r>
          </w:p>
        </w:tc>
      </w:tr>
      <w:tr w:rsidR="00C26DAC" w:rsidTr="00AD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355802" w:rsidP="00C26DAC">
            <w:r>
              <w:t>Flujo alternativo</w:t>
            </w:r>
          </w:p>
        </w:tc>
      </w:tr>
      <w:tr w:rsidR="00C26DAC" w:rsidTr="00AD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C6CB5" w:rsidRPr="00CC1649" w:rsidRDefault="005C6CB5" w:rsidP="00CC1649">
            <w:pPr>
              <w:jc w:val="both"/>
              <w:rPr>
                <w:lang w:val="es-ES"/>
              </w:rPr>
            </w:pPr>
          </w:p>
        </w:tc>
      </w:tr>
      <w:tr w:rsidR="00C26DAC" w:rsidTr="00AD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355802" w:rsidP="00C26DAC">
            <w:r>
              <w:t>Excepciones</w:t>
            </w:r>
          </w:p>
        </w:tc>
      </w:tr>
      <w:tr w:rsidR="00C26DAC" w:rsidTr="00AD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C26DAC" w:rsidP="00C26DAC"/>
        </w:tc>
      </w:tr>
      <w:tr w:rsidR="00C26DAC" w:rsidTr="00AD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355802" w:rsidP="00C26DAC">
            <w:r>
              <w:t>Suposiciones</w:t>
            </w:r>
          </w:p>
        </w:tc>
      </w:tr>
      <w:tr w:rsidR="00C26DAC" w:rsidTr="00AD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AC" w:rsidRDefault="00C26DAC" w:rsidP="00C26DAC"/>
        </w:tc>
      </w:tr>
    </w:tbl>
    <w:p w:rsidR="00C26DAC" w:rsidRPr="00C26DAC" w:rsidRDefault="00C26DAC" w:rsidP="00C26DAC"/>
    <w:p w:rsidR="00AE254B" w:rsidRDefault="00AE254B" w:rsidP="00A0774C">
      <w:pPr>
        <w:pStyle w:val="InfoBlue"/>
        <w:ind w:left="0"/>
      </w:pPr>
    </w:p>
    <w:p w:rsidR="00AE254B" w:rsidRDefault="00866045">
      <w:pPr>
        <w:pStyle w:val="Ttulo1"/>
      </w:pPr>
      <w:r>
        <w:t>Requisitos derivados</w:t>
      </w:r>
    </w:p>
    <w:p w:rsidR="00062C0A" w:rsidRDefault="00062C0A" w:rsidP="00062C0A"/>
    <w:p w:rsidR="00062C0A" w:rsidRDefault="00062C0A" w:rsidP="00062C0A">
      <w:pPr>
        <w:pStyle w:val="Prrafodelista"/>
        <w:numPr>
          <w:ilvl w:val="0"/>
          <w:numId w:val="37"/>
        </w:numPr>
      </w:pPr>
      <w:r>
        <w:t xml:space="preserve">Cargar los requisitos mínimos que serán definidos para la convocatoria y/o servicio gestionado por la base de datos no tarda más de 5 segundos. </w:t>
      </w:r>
    </w:p>
    <w:p w:rsidR="00062C0A" w:rsidRPr="00062C0A" w:rsidRDefault="00062C0A" w:rsidP="00062C0A">
      <w:pPr>
        <w:pStyle w:val="Prrafodelista"/>
        <w:ind w:left="1440"/>
      </w:pPr>
    </w:p>
    <w:p w:rsidR="00062C0A" w:rsidRDefault="00062C0A" w:rsidP="00062C0A">
      <w:pPr>
        <w:pStyle w:val="Prrafodelista"/>
        <w:numPr>
          <w:ilvl w:val="0"/>
          <w:numId w:val="37"/>
        </w:numPr>
      </w:pPr>
      <w:r>
        <w:t xml:space="preserve">Almacenar la información de los requisitos mínimos de la convocatoria y/o servicio  no debe tarda más de 5 segundos. </w:t>
      </w:r>
    </w:p>
    <w:p w:rsidR="00AE254B" w:rsidRDefault="00AE254B"/>
    <w:p w:rsidR="001E3D17" w:rsidRDefault="001E3D17"/>
    <w:p w:rsidR="00181038" w:rsidRDefault="00181038"/>
    <w:p w:rsidR="00181038" w:rsidRDefault="00181038"/>
    <w:p w:rsidR="00181038" w:rsidRDefault="00181038"/>
    <w:p w:rsidR="00181038" w:rsidRDefault="00181038"/>
    <w:p w:rsidR="00181038" w:rsidRDefault="00181038"/>
    <w:p w:rsidR="00181038" w:rsidRDefault="00181038"/>
    <w:p w:rsidR="00181038" w:rsidRDefault="00181038"/>
    <w:p w:rsidR="00181038" w:rsidRDefault="00181038"/>
    <w:p w:rsidR="00181038" w:rsidRDefault="00181038"/>
    <w:p w:rsidR="00181038" w:rsidRDefault="00181038"/>
    <w:p w:rsidR="00181038" w:rsidRDefault="00181038"/>
    <w:p w:rsidR="00181038" w:rsidRDefault="00181038"/>
    <w:p w:rsidR="00181038" w:rsidRDefault="00181038"/>
    <w:p w:rsidR="00181038" w:rsidRDefault="00181038"/>
    <w:p w:rsidR="00181038" w:rsidRDefault="00181038"/>
    <w:p w:rsidR="00181038" w:rsidRDefault="00181038"/>
    <w:p w:rsidR="00181038" w:rsidRDefault="00181038"/>
    <w:p w:rsidR="00181038" w:rsidRDefault="00181038"/>
    <w:p w:rsidR="00181038" w:rsidRDefault="00181038"/>
    <w:p w:rsidR="00181038" w:rsidRDefault="00181038"/>
    <w:p w:rsidR="00181038" w:rsidRDefault="00181038"/>
    <w:p w:rsidR="00181038" w:rsidRDefault="00181038"/>
    <w:p w:rsidR="00181038" w:rsidRDefault="00181038"/>
    <w:p w:rsidR="00181038" w:rsidRDefault="00181038"/>
    <w:p w:rsidR="00544488" w:rsidRDefault="00544488"/>
    <w:p w:rsidR="00544488" w:rsidRDefault="00544488"/>
    <w:p w:rsidR="00544488" w:rsidRDefault="00544488"/>
    <w:p w:rsidR="00544488" w:rsidRDefault="00544488"/>
    <w:p w:rsidR="00544488" w:rsidRDefault="00544488"/>
    <w:p w:rsidR="00544488" w:rsidRDefault="00544488"/>
    <w:p w:rsidR="00544488" w:rsidRDefault="00544488"/>
    <w:p w:rsidR="00181038" w:rsidRDefault="00181038"/>
    <w:p w:rsidR="00181038" w:rsidRDefault="00181038"/>
    <w:p w:rsidR="00181038" w:rsidRDefault="00181038"/>
    <w:p w:rsidR="00181038" w:rsidRDefault="00181038"/>
    <w:p w:rsidR="00181038" w:rsidRDefault="00544488" w:rsidP="00181038">
      <w:pPr>
        <w:pStyle w:val="Ttulo1"/>
      </w:pPr>
      <w:r>
        <w:lastRenderedPageBreak/>
        <w:t>Diagrama de clases</w:t>
      </w:r>
    </w:p>
    <w:p w:rsidR="00544488" w:rsidRDefault="00544488" w:rsidP="00544488"/>
    <w:p w:rsidR="00544488" w:rsidRPr="00544488" w:rsidRDefault="00544488" w:rsidP="00544488"/>
    <w:p w:rsidR="00544488" w:rsidRDefault="00544488" w:rsidP="00544488"/>
    <w:p w:rsidR="00544488" w:rsidRPr="00544488" w:rsidRDefault="00544488" w:rsidP="00544488">
      <w:pPr>
        <w:jc w:val="center"/>
      </w:pPr>
      <w:r w:rsidRPr="00544488">
        <w:rPr>
          <w:noProof/>
          <w:lang w:eastAsia="es-CO"/>
        </w:rPr>
        <w:drawing>
          <wp:inline distT="0" distB="0" distL="0" distR="0">
            <wp:extent cx="5434330" cy="3898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038" w:rsidRDefault="00181038" w:rsidP="00181038"/>
    <w:p w:rsidR="00181038" w:rsidRDefault="00181038" w:rsidP="00181038"/>
    <w:p w:rsidR="00544488" w:rsidRDefault="00544488" w:rsidP="00181038"/>
    <w:p w:rsidR="00544488" w:rsidRDefault="00544488" w:rsidP="00181038"/>
    <w:p w:rsidR="00544488" w:rsidRDefault="00544488" w:rsidP="00181038"/>
    <w:p w:rsidR="00544488" w:rsidRDefault="00544488" w:rsidP="00181038"/>
    <w:p w:rsidR="00544488" w:rsidRDefault="00544488" w:rsidP="00181038"/>
    <w:p w:rsidR="00544488" w:rsidRDefault="00544488" w:rsidP="00181038"/>
    <w:p w:rsidR="00544488" w:rsidRDefault="00544488" w:rsidP="00181038"/>
    <w:p w:rsidR="00544488" w:rsidRDefault="00544488" w:rsidP="00181038"/>
    <w:p w:rsidR="00544488" w:rsidRDefault="00544488" w:rsidP="00181038"/>
    <w:p w:rsidR="00544488" w:rsidRDefault="00544488" w:rsidP="00181038"/>
    <w:p w:rsidR="00544488" w:rsidRDefault="00544488" w:rsidP="00181038"/>
    <w:p w:rsidR="00544488" w:rsidRDefault="00544488" w:rsidP="00181038"/>
    <w:p w:rsidR="00544488" w:rsidRDefault="00544488" w:rsidP="00181038"/>
    <w:p w:rsidR="00544488" w:rsidRDefault="00544488" w:rsidP="00181038"/>
    <w:p w:rsidR="00544488" w:rsidRDefault="00544488" w:rsidP="00181038"/>
    <w:p w:rsidR="00544488" w:rsidRDefault="00544488" w:rsidP="00181038"/>
    <w:p w:rsidR="00544488" w:rsidRDefault="00544488" w:rsidP="00181038"/>
    <w:p w:rsidR="00544488" w:rsidRPr="00181038" w:rsidRDefault="00544488" w:rsidP="00181038"/>
    <w:p w:rsidR="00544488" w:rsidRDefault="00544488" w:rsidP="00544488">
      <w:pPr>
        <w:pStyle w:val="Ttulo1"/>
        <w:sectPr w:rsidR="00544488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544488" w:rsidRDefault="00544488" w:rsidP="00544488">
      <w:pPr>
        <w:pStyle w:val="Ttulo1"/>
      </w:pPr>
      <w:r w:rsidRPr="00181038">
        <w:lastRenderedPageBreak/>
        <w:t>Diagrama de secuencia</w:t>
      </w:r>
    </w:p>
    <w:p w:rsidR="00544488" w:rsidRPr="00544488" w:rsidRDefault="00544488" w:rsidP="00544488"/>
    <w:p w:rsidR="00181038" w:rsidRDefault="00181038" w:rsidP="00181038"/>
    <w:p w:rsidR="00544488" w:rsidRDefault="00544488">
      <w:pPr>
        <w:sectPr w:rsidR="00544488" w:rsidSect="00544488">
          <w:pgSz w:w="15840" w:h="12240" w:orient="landscape" w:code="1"/>
          <w:pgMar w:top="1440" w:right="1440" w:bottom="1440" w:left="1440" w:header="720" w:footer="720" w:gutter="0"/>
          <w:cols w:space="720"/>
        </w:sectPr>
      </w:pPr>
      <w:r>
        <w:rPr>
          <w:noProof/>
          <w:lang w:eastAsia="es-CO"/>
        </w:rPr>
        <w:drawing>
          <wp:inline distT="0" distB="0" distL="0" distR="0">
            <wp:extent cx="8591920" cy="4684144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920" cy="468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38" w:rsidRDefault="00181038"/>
    <w:sectPr w:rsidR="00181038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267" w:rsidRDefault="00870267">
      <w:pPr>
        <w:spacing w:line="240" w:lineRule="auto"/>
      </w:pPr>
      <w:r>
        <w:separator/>
      </w:r>
    </w:p>
  </w:endnote>
  <w:endnote w:type="continuationSeparator" w:id="0">
    <w:p w:rsidR="00870267" w:rsidRDefault="008702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AA3" w:rsidRDefault="00A16AA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16AA3" w:rsidRDefault="00A16AA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6AA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16AA3" w:rsidRDefault="00A16AA3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16AA3" w:rsidRDefault="00A16AA3" w:rsidP="001F7F5B">
          <w:pPr>
            <w:jc w:val="center"/>
          </w:pPr>
          <w:r>
            <w:sym w:font="Symbol" w:char="F0D3"/>
          </w:r>
          <w:r>
            <w:t xml:space="preserve">Universidad del Quindío,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44488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16AA3" w:rsidRDefault="00A16AA3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44488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544488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A16AA3" w:rsidRDefault="00A16AA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AA3" w:rsidRDefault="00A16A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267" w:rsidRDefault="00870267">
      <w:pPr>
        <w:spacing w:line="240" w:lineRule="auto"/>
      </w:pPr>
      <w:r>
        <w:separator/>
      </w:r>
    </w:p>
  </w:footnote>
  <w:footnote w:type="continuationSeparator" w:id="0">
    <w:p w:rsidR="00870267" w:rsidRDefault="008702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AA3" w:rsidRDefault="00A16AA3">
    <w:pPr>
      <w:rPr>
        <w:sz w:val="24"/>
      </w:rPr>
    </w:pPr>
  </w:p>
  <w:p w:rsidR="00A16AA3" w:rsidRDefault="00A16AA3">
    <w:pPr>
      <w:pBdr>
        <w:top w:val="single" w:sz="6" w:space="1" w:color="auto"/>
      </w:pBdr>
      <w:rPr>
        <w:sz w:val="24"/>
      </w:rPr>
    </w:pPr>
  </w:p>
  <w:p w:rsidR="00A16AA3" w:rsidRDefault="00A16AA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Universidad del Quindío</w:t>
    </w:r>
    <w:r>
      <w:rPr>
        <w:rFonts w:ascii="Arial" w:hAnsi="Arial"/>
        <w:b/>
        <w:sz w:val="36"/>
      </w:rPr>
      <w:fldChar w:fldCharType="end"/>
    </w:r>
  </w:p>
  <w:p w:rsidR="00A16AA3" w:rsidRDefault="00A16AA3">
    <w:pPr>
      <w:pBdr>
        <w:bottom w:val="single" w:sz="6" w:space="1" w:color="auto"/>
      </w:pBdr>
      <w:jc w:val="right"/>
      <w:rPr>
        <w:sz w:val="24"/>
      </w:rPr>
    </w:pPr>
  </w:p>
  <w:p w:rsidR="00A16AA3" w:rsidRDefault="00A16AA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6AA3" w:rsidTr="001F7F5B">
      <w:tc>
        <w:tcPr>
          <w:tcW w:w="6379" w:type="dxa"/>
        </w:tcPr>
        <w:p w:rsidR="00A16AA3" w:rsidRDefault="00A16AA3" w:rsidP="001F7F5B">
          <w:r>
            <w:t>Sistema de Información  Integrado</w:t>
          </w:r>
        </w:p>
      </w:tc>
      <w:tc>
        <w:tcPr>
          <w:tcW w:w="3179" w:type="dxa"/>
        </w:tcPr>
        <w:p w:rsidR="00A16AA3" w:rsidRDefault="0054448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&lt;1.1</w:t>
          </w:r>
          <w:r w:rsidR="00A16AA3">
            <w:t>&gt;</w:t>
          </w:r>
        </w:p>
      </w:tc>
    </w:tr>
    <w:tr w:rsidR="00A16AA3" w:rsidTr="001F7F5B">
      <w:tc>
        <w:tcPr>
          <w:tcW w:w="6379" w:type="dxa"/>
        </w:tcPr>
        <w:p w:rsidR="00A16AA3" w:rsidRDefault="00A16AA3" w:rsidP="00D23A3A">
          <w:r>
            <w:t>Especificación de Caso de Uso y Realización: Personalizar Convocatoria y/o Servicio- Requisitos mínimos</w:t>
          </w:r>
        </w:p>
      </w:tc>
      <w:tc>
        <w:tcPr>
          <w:tcW w:w="3179" w:type="dxa"/>
        </w:tcPr>
        <w:p w:rsidR="00A16AA3" w:rsidRDefault="00544488" w:rsidP="001F7F5B">
          <w:r>
            <w:t xml:space="preserve">  Fecha: 10</w:t>
          </w:r>
          <w:r w:rsidR="00A16AA3">
            <w:t>/</w:t>
          </w:r>
          <w:proofErr w:type="spellStart"/>
          <w:r w:rsidR="00A16AA3">
            <w:t>Sep</w:t>
          </w:r>
          <w:proofErr w:type="spellEnd"/>
          <w:r w:rsidR="00A16AA3">
            <w:t>/2014</w:t>
          </w:r>
        </w:p>
      </w:tc>
    </w:tr>
  </w:tbl>
  <w:p w:rsidR="00A16AA3" w:rsidRDefault="00A16AA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AA3" w:rsidRDefault="00A16AA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8C1C98"/>
    <w:multiLevelType w:val="hybridMultilevel"/>
    <w:tmpl w:val="DB6E8E86"/>
    <w:lvl w:ilvl="0" w:tplc="240A000F">
      <w:start w:val="1"/>
      <w:numFmt w:val="decimal"/>
      <w:lvlText w:val="%1."/>
      <w:lvlJc w:val="left"/>
      <w:pPr>
        <w:ind w:left="1545" w:hanging="360"/>
      </w:pPr>
    </w:lvl>
    <w:lvl w:ilvl="1" w:tplc="240A0019" w:tentative="1">
      <w:start w:val="1"/>
      <w:numFmt w:val="lowerLetter"/>
      <w:lvlText w:val="%2."/>
      <w:lvlJc w:val="left"/>
      <w:pPr>
        <w:ind w:left="2265" w:hanging="360"/>
      </w:pPr>
    </w:lvl>
    <w:lvl w:ilvl="2" w:tplc="240A001B" w:tentative="1">
      <w:start w:val="1"/>
      <w:numFmt w:val="lowerRoman"/>
      <w:lvlText w:val="%3."/>
      <w:lvlJc w:val="right"/>
      <w:pPr>
        <w:ind w:left="2985" w:hanging="180"/>
      </w:pPr>
    </w:lvl>
    <w:lvl w:ilvl="3" w:tplc="240A000F" w:tentative="1">
      <w:start w:val="1"/>
      <w:numFmt w:val="decimal"/>
      <w:lvlText w:val="%4."/>
      <w:lvlJc w:val="left"/>
      <w:pPr>
        <w:ind w:left="3705" w:hanging="360"/>
      </w:pPr>
    </w:lvl>
    <w:lvl w:ilvl="4" w:tplc="240A0019" w:tentative="1">
      <w:start w:val="1"/>
      <w:numFmt w:val="lowerLetter"/>
      <w:lvlText w:val="%5."/>
      <w:lvlJc w:val="left"/>
      <w:pPr>
        <w:ind w:left="4425" w:hanging="360"/>
      </w:pPr>
    </w:lvl>
    <w:lvl w:ilvl="5" w:tplc="240A001B" w:tentative="1">
      <w:start w:val="1"/>
      <w:numFmt w:val="lowerRoman"/>
      <w:lvlText w:val="%6."/>
      <w:lvlJc w:val="right"/>
      <w:pPr>
        <w:ind w:left="5145" w:hanging="180"/>
      </w:pPr>
    </w:lvl>
    <w:lvl w:ilvl="6" w:tplc="240A000F" w:tentative="1">
      <w:start w:val="1"/>
      <w:numFmt w:val="decimal"/>
      <w:lvlText w:val="%7."/>
      <w:lvlJc w:val="left"/>
      <w:pPr>
        <w:ind w:left="5865" w:hanging="360"/>
      </w:pPr>
    </w:lvl>
    <w:lvl w:ilvl="7" w:tplc="240A0019" w:tentative="1">
      <w:start w:val="1"/>
      <w:numFmt w:val="lowerLetter"/>
      <w:lvlText w:val="%8."/>
      <w:lvlJc w:val="left"/>
      <w:pPr>
        <w:ind w:left="6585" w:hanging="360"/>
      </w:pPr>
    </w:lvl>
    <w:lvl w:ilvl="8" w:tplc="240A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5">
    <w:nsid w:val="10C639F1"/>
    <w:multiLevelType w:val="hybridMultilevel"/>
    <w:tmpl w:val="4FB42DC4"/>
    <w:lvl w:ilvl="0" w:tplc="232CA84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5F4478"/>
    <w:multiLevelType w:val="hybridMultilevel"/>
    <w:tmpl w:val="D42050D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F972B8E"/>
    <w:multiLevelType w:val="hybridMultilevel"/>
    <w:tmpl w:val="C1EAA60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B6322A"/>
    <w:multiLevelType w:val="hybridMultilevel"/>
    <w:tmpl w:val="D0CA756E"/>
    <w:lvl w:ilvl="0" w:tplc="8CD8D02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3BE74B9"/>
    <w:multiLevelType w:val="hybridMultilevel"/>
    <w:tmpl w:val="72DE1D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C6402"/>
    <w:multiLevelType w:val="hybridMultilevel"/>
    <w:tmpl w:val="DB6E8E86"/>
    <w:lvl w:ilvl="0" w:tplc="240A000F">
      <w:start w:val="1"/>
      <w:numFmt w:val="decimal"/>
      <w:lvlText w:val="%1."/>
      <w:lvlJc w:val="left"/>
      <w:pPr>
        <w:ind w:left="1545" w:hanging="360"/>
      </w:pPr>
    </w:lvl>
    <w:lvl w:ilvl="1" w:tplc="240A0019" w:tentative="1">
      <w:start w:val="1"/>
      <w:numFmt w:val="lowerLetter"/>
      <w:lvlText w:val="%2."/>
      <w:lvlJc w:val="left"/>
      <w:pPr>
        <w:ind w:left="2265" w:hanging="360"/>
      </w:pPr>
    </w:lvl>
    <w:lvl w:ilvl="2" w:tplc="240A001B" w:tentative="1">
      <w:start w:val="1"/>
      <w:numFmt w:val="lowerRoman"/>
      <w:lvlText w:val="%3."/>
      <w:lvlJc w:val="right"/>
      <w:pPr>
        <w:ind w:left="2985" w:hanging="180"/>
      </w:pPr>
    </w:lvl>
    <w:lvl w:ilvl="3" w:tplc="240A000F" w:tentative="1">
      <w:start w:val="1"/>
      <w:numFmt w:val="decimal"/>
      <w:lvlText w:val="%4."/>
      <w:lvlJc w:val="left"/>
      <w:pPr>
        <w:ind w:left="3705" w:hanging="360"/>
      </w:pPr>
    </w:lvl>
    <w:lvl w:ilvl="4" w:tplc="240A0019" w:tentative="1">
      <w:start w:val="1"/>
      <w:numFmt w:val="lowerLetter"/>
      <w:lvlText w:val="%5."/>
      <w:lvlJc w:val="left"/>
      <w:pPr>
        <w:ind w:left="4425" w:hanging="360"/>
      </w:pPr>
    </w:lvl>
    <w:lvl w:ilvl="5" w:tplc="240A001B" w:tentative="1">
      <w:start w:val="1"/>
      <w:numFmt w:val="lowerRoman"/>
      <w:lvlText w:val="%6."/>
      <w:lvlJc w:val="right"/>
      <w:pPr>
        <w:ind w:left="5145" w:hanging="180"/>
      </w:pPr>
    </w:lvl>
    <w:lvl w:ilvl="6" w:tplc="240A000F" w:tentative="1">
      <w:start w:val="1"/>
      <w:numFmt w:val="decimal"/>
      <w:lvlText w:val="%7."/>
      <w:lvlJc w:val="left"/>
      <w:pPr>
        <w:ind w:left="5865" w:hanging="360"/>
      </w:pPr>
    </w:lvl>
    <w:lvl w:ilvl="7" w:tplc="240A0019" w:tentative="1">
      <w:start w:val="1"/>
      <w:numFmt w:val="lowerLetter"/>
      <w:lvlText w:val="%8."/>
      <w:lvlJc w:val="left"/>
      <w:pPr>
        <w:ind w:left="6585" w:hanging="360"/>
      </w:pPr>
    </w:lvl>
    <w:lvl w:ilvl="8" w:tplc="240A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E0118F3"/>
    <w:multiLevelType w:val="hybridMultilevel"/>
    <w:tmpl w:val="B94637E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9E7E14"/>
    <w:multiLevelType w:val="hybridMultilevel"/>
    <w:tmpl w:val="58366D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C326AC5"/>
    <w:multiLevelType w:val="multilevel"/>
    <w:tmpl w:val="ACE8D7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515CB"/>
    <w:multiLevelType w:val="hybridMultilevel"/>
    <w:tmpl w:val="A54A93DC"/>
    <w:lvl w:ilvl="0" w:tplc="232CA844">
      <w:start w:val="1"/>
      <w:numFmt w:val="decimal"/>
      <w:lvlText w:val="%1."/>
      <w:lvlJc w:val="left"/>
      <w:pPr>
        <w:ind w:left="2472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985" w:hanging="360"/>
      </w:pPr>
    </w:lvl>
    <w:lvl w:ilvl="2" w:tplc="240A001B" w:tentative="1">
      <w:start w:val="1"/>
      <w:numFmt w:val="lowerRoman"/>
      <w:lvlText w:val="%3."/>
      <w:lvlJc w:val="right"/>
      <w:pPr>
        <w:ind w:left="3705" w:hanging="180"/>
      </w:pPr>
    </w:lvl>
    <w:lvl w:ilvl="3" w:tplc="240A000F" w:tentative="1">
      <w:start w:val="1"/>
      <w:numFmt w:val="decimal"/>
      <w:lvlText w:val="%4."/>
      <w:lvlJc w:val="left"/>
      <w:pPr>
        <w:ind w:left="4425" w:hanging="360"/>
      </w:pPr>
    </w:lvl>
    <w:lvl w:ilvl="4" w:tplc="240A0019" w:tentative="1">
      <w:start w:val="1"/>
      <w:numFmt w:val="lowerLetter"/>
      <w:lvlText w:val="%5."/>
      <w:lvlJc w:val="left"/>
      <w:pPr>
        <w:ind w:left="5145" w:hanging="360"/>
      </w:pPr>
    </w:lvl>
    <w:lvl w:ilvl="5" w:tplc="240A001B" w:tentative="1">
      <w:start w:val="1"/>
      <w:numFmt w:val="lowerRoman"/>
      <w:lvlText w:val="%6."/>
      <w:lvlJc w:val="right"/>
      <w:pPr>
        <w:ind w:left="5865" w:hanging="180"/>
      </w:pPr>
    </w:lvl>
    <w:lvl w:ilvl="6" w:tplc="240A000F" w:tentative="1">
      <w:start w:val="1"/>
      <w:numFmt w:val="decimal"/>
      <w:lvlText w:val="%7."/>
      <w:lvlJc w:val="left"/>
      <w:pPr>
        <w:ind w:left="6585" w:hanging="360"/>
      </w:pPr>
    </w:lvl>
    <w:lvl w:ilvl="7" w:tplc="240A0019" w:tentative="1">
      <w:start w:val="1"/>
      <w:numFmt w:val="lowerLetter"/>
      <w:lvlText w:val="%8."/>
      <w:lvlJc w:val="left"/>
      <w:pPr>
        <w:ind w:left="7305" w:hanging="360"/>
      </w:pPr>
    </w:lvl>
    <w:lvl w:ilvl="8" w:tplc="240A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7080EED"/>
    <w:multiLevelType w:val="hybridMultilevel"/>
    <w:tmpl w:val="AEB86A4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F1B5493"/>
    <w:multiLevelType w:val="hybridMultilevel"/>
    <w:tmpl w:val="08A27D5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D6B6C2E"/>
    <w:multiLevelType w:val="hybridMultilevel"/>
    <w:tmpl w:val="04D6CC88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6DE665A3"/>
    <w:multiLevelType w:val="hybridMultilevel"/>
    <w:tmpl w:val="F9CCBE6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A8F0709"/>
    <w:multiLevelType w:val="hybridMultilevel"/>
    <w:tmpl w:val="08A27D5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ECE746B"/>
    <w:multiLevelType w:val="hybridMultilevel"/>
    <w:tmpl w:val="30CEA9CA"/>
    <w:lvl w:ilvl="0" w:tplc="2628515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7"/>
  </w:num>
  <w:num w:numId="3">
    <w:abstractNumId w:val="35"/>
  </w:num>
  <w:num w:numId="4">
    <w:abstractNumId w:val="25"/>
  </w:num>
  <w:num w:numId="5">
    <w:abstractNumId w:val="2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3"/>
  </w:num>
  <w:num w:numId="9">
    <w:abstractNumId w:val="3"/>
  </w:num>
  <w:num w:numId="10">
    <w:abstractNumId w:val="18"/>
  </w:num>
  <w:num w:numId="11">
    <w:abstractNumId w:val="16"/>
  </w:num>
  <w:num w:numId="12">
    <w:abstractNumId w:val="32"/>
  </w:num>
  <w:num w:numId="13">
    <w:abstractNumId w:val="15"/>
  </w:num>
  <w:num w:numId="14">
    <w:abstractNumId w:val="6"/>
  </w:num>
  <w:num w:numId="15">
    <w:abstractNumId w:val="31"/>
  </w:num>
  <w:num w:numId="16">
    <w:abstractNumId w:val="21"/>
  </w:num>
  <w:num w:numId="17">
    <w:abstractNumId w:val="9"/>
  </w:num>
  <w:num w:numId="18">
    <w:abstractNumId w:val="20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3"/>
  </w:num>
  <w:num w:numId="21">
    <w:abstractNumId w:val="28"/>
  </w:num>
  <w:num w:numId="22">
    <w:abstractNumId w:val="22"/>
  </w:num>
  <w:num w:numId="23">
    <w:abstractNumId w:val="0"/>
  </w:num>
  <w:num w:numId="24">
    <w:abstractNumId w:val="14"/>
  </w:num>
  <w:num w:numId="25">
    <w:abstractNumId w:val="26"/>
  </w:num>
  <w:num w:numId="26">
    <w:abstractNumId w:val="7"/>
  </w:num>
  <w:num w:numId="27">
    <w:abstractNumId w:val="27"/>
  </w:num>
  <w:num w:numId="28">
    <w:abstractNumId w:val="34"/>
  </w:num>
  <w:num w:numId="29">
    <w:abstractNumId w:val="30"/>
  </w:num>
  <w:num w:numId="30">
    <w:abstractNumId w:val="12"/>
  </w:num>
  <w:num w:numId="31">
    <w:abstractNumId w:val="4"/>
  </w:num>
  <w:num w:numId="32">
    <w:abstractNumId w:val="29"/>
  </w:num>
  <w:num w:numId="33">
    <w:abstractNumId w:val="5"/>
  </w:num>
  <w:num w:numId="34">
    <w:abstractNumId w:val="24"/>
  </w:num>
  <w:num w:numId="35">
    <w:abstractNumId w:val="36"/>
  </w:num>
  <w:num w:numId="36">
    <w:abstractNumId w:val="10"/>
  </w:num>
  <w:num w:numId="37">
    <w:abstractNumId w:val="8"/>
  </w:num>
  <w:num w:numId="38">
    <w:abstractNumId w:val="11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17"/>
    <w:rsid w:val="00044E6B"/>
    <w:rsid w:val="00062C0A"/>
    <w:rsid w:val="00082A8C"/>
    <w:rsid w:val="000B5EA6"/>
    <w:rsid w:val="001032B5"/>
    <w:rsid w:val="00161EF2"/>
    <w:rsid w:val="00181038"/>
    <w:rsid w:val="0019434F"/>
    <w:rsid w:val="001E3D17"/>
    <w:rsid w:val="001F7F5B"/>
    <w:rsid w:val="00235CCC"/>
    <w:rsid w:val="003240C8"/>
    <w:rsid w:val="00355802"/>
    <w:rsid w:val="003F6A84"/>
    <w:rsid w:val="00430B38"/>
    <w:rsid w:val="004430E2"/>
    <w:rsid w:val="004F7680"/>
    <w:rsid w:val="00537F6A"/>
    <w:rsid w:val="00544488"/>
    <w:rsid w:val="00580F44"/>
    <w:rsid w:val="005C6CB5"/>
    <w:rsid w:val="0065111D"/>
    <w:rsid w:val="00662F6C"/>
    <w:rsid w:val="006F0456"/>
    <w:rsid w:val="00716AF5"/>
    <w:rsid w:val="007D433E"/>
    <w:rsid w:val="00840212"/>
    <w:rsid w:val="00866045"/>
    <w:rsid w:val="00870267"/>
    <w:rsid w:val="0089203F"/>
    <w:rsid w:val="008E3E8B"/>
    <w:rsid w:val="00962025"/>
    <w:rsid w:val="009A07D0"/>
    <w:rsid w:val="00A01D69"/>
    <w:rsid w:val="00A06C43"/>
    <w:rsid w:val="00A0774C"/>
    <w:rsid w:val="00A16AA3"/>
    <w:rsid w:val="00A210D7"/>
    <w:rsid w:val="00AD030E"/>
    <w:rsid w:val="00AE254B"/>
    <w:rsid w:val="00AE29A4"/>
    <w:rsid w:val="00B05BF2"/>
    <w:rsid w:val="00BA7319"/>
    <w:rsid w:val="00BF18A0"/>
    <w:rsid w:val="00C26DAC"/>
    <w:rsid w:val="00C27688"/>
    <w:rsid w:val="00CA46E7"/>
    <w:rsid w:val="00CC1649"/>
    <w:rsid w:val="00D23A3A"/>
    <w:rsid w:val="00D60C6A"/>
    <w:rsid w:val="00DB776F"/>
    <w:rsid w:val="00DD5BBB"/>
    <w:rsid w:val="00DE0382"/>
    <w:rsid w:val="00DE51B4"/>
    <w:rsid w:val="00E23D5B"/>
    <w:rsid w:val="00E24FEB"/>
    <w:rsid w:val="00E51166"/>
    <w:rsid w:val="00E604CB"/>
    <w:rsid w:val="00E7038C"/>
    <w:rsid w:val="00E81A8E"/>
    <w:rsid w:val="00EB2B6D"/>
    <w:rsid w:val="00F36378"/>
    <w:rsid w:val="00F64498"/>
    <w:rsid w:val="00F90BFC"/>
    <w:rsid w:val="00FF349F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6D0EB1A-C1C7-424E-9900-BC06BEC3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hps">
    <w:name w:val="hps"/>
    <w:basedOn w:val="Fuentedeprrafopredeter"/>
    <w:rsid w:val="00F36378"/>
  </w:style>
  <w:style w:type="character" w:customStyle="1" w:styleId="PuestoCar">
    <w:name w:val="Puesto Car"/>
    <w:basedOn w:val="Fuentedeprrafopredeter"/>
    <w:link w:val="Puesto"/>
    <w:rsid w:val="001F7F5B"/>
    <w:rPr>
      <w:rFonts w:ascii="Arial" w:hAnsi="Arial"/>
      <w:b/>
      <w:sz w:val="36"/>
      <w:lang w:eastAsia="en-US"/>
    </w:rPr>
  </w:style>
  <w:style w:type="paragraph" w:styleId="Prrafodelista">
    <w:name w:val="List Paragraph"/>
    <w:basedOn w:val="Normal"/>
    <w:uiPriority w:val="34"/>
    <w:qFormat/>
    <w:rsid w:val="00430B38"/>
    <w:pPr>
      <w:ind w:left="720"/>
      <w:contextualSpacing/>
    </w:pPr>
  </w:style>
  <w:style w:type="table" w:styleId="Tablaconcuadrcula">
    <w:name w:val="Table Grid"/>
    <w:basedOn w:val="Tablanormal"/>
    <w:uiPriority w:val="39"/>
    <w:rsid w:val="00C26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6concolores">
    <w:name w:val="Grid Table 6 Colorful"/>
    <w:basedOn w:val="Tablanormal"/>
    <w:uiPriority w:val="51"/>
    <w:rsid w:val="00355802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">
    <w:name w:val="Grid Table 2"/>
    <w:basedOn w:val="Tablanormal"/>
    <w:uiPriority w:val="47"/>
    <w:rsid w:val="00A210D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3">
    <w:name w:val="Grid Table 4 Accent 3"/>
    <w:basedOn w:val="Tablanormal"/>
    <w:uiPriority w:val="49"/>
    <w:rsid w:val="00A210D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5oscura">
    <w:name w:val="Grid Table 5 Dark"/>
    <w:basedOn w:val="Tablanormal"/>
    <w:uiPriority w:val="50"/>
    <w:rsid w:val="00AD030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normal4">
    <w:name w:val="Plain Table 4"/>
    <w:basedOn w:val="Tablanormal"/>
    <w:uiPriority w:val="44"/>
    <w:rsid w:val="00AD030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">
    <w:name w:val="Grid Table 1 Light"/>
    <w:basedOn w:val="Tablanormal"/>
    <w:uiPriority w:val="46"/>
    <w:rsid w:val="00AD030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5C6CB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7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rup_ucrs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5D60C-7E49-4B16-BDCA-6BF7B9155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748</TotalTime>
  <Pages>8</Pages>
  <Words>546</Words>
  <Characters>3005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USER</dc:creator>
  <cp:keywords/>
  <dc:description/>
  <cp:lastModifiedBy>USER</cp:lastModifiedBy>
  <cp:revision>23</cp:revision>
  <cp:lastPrinted>1999-10-18T21:04:00Z</cp:lastPrinted>
  <dcterms:created xsi:type="dcterms:W3CDTF">2014-09-06T22:13:00Z</dcterms:created>
  <dcterms:modified xsi:type="dcterms:W3CDTF">2014-09-11T01:53:00Z</dcterms:modified>
</cp:coreProperties>
</file>